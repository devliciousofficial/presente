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696" w14:textId="719A5587" w:rsidR="00A347E9" w:rsidRDefault="00EE046D" w:rsidP="005A356A">
      <w:pPr>
        <w:pStyle w:val="Ttulo"/>
      </w:pPr>
      <w:proofErr w:type="gramStart"/>
      <w:r>
        <w:t>Presente!</w:t>
      </w:r>
      <w:r w:rsidR="00D63431">
        <w:t>:</w:t>
      </w:r>
      <w:proofErr w:type="gramEnd"/>
      <w:r w:rsidR="00D63431">
        <w:t xml:space="preserve"> </w:t>
      </w:r>
      <w:r w:rsidR="00FA4592">
        <w:t>d</w:t>
      </w:r>
      <w:r w:rsidRPr="00EE046D">
        <w:t xml:space="preserve">esenvolvimento de </w:t>
      </w:r>
      <w:r w:rsidRPr="00D16209">
        <w:rPr>
          <w:i/>
          <w:iCs/>
        </w:rPr>
        <w:t>Marketplace</w:t>
      </w:r>
      <w:r w:rsidR="00B03793">
        <w:t xml:space="preserve"> </w:t>
      </w:r>
      <w:r w:rsidRPr="00EE046D">
        <w:t xml:space="preserve">para </w:t>
      </w:r>
      <w:r w:rsidRPr="00D16209">
        <w:rPr>
          <w:i/>
          <w:iCs/>
        </w:rPr>
        <w:t>delivery</w:t>
      </w:r>
      <w:r w:rsidRPr="00EE046D">
        <w:t xml:space="preserve"> de presentes</w:t>
      </w:r>
    </w:p>
    <w:p w14:paraId="63903FBE" w14:textId="1BFC3ABB" w:rsidR="00A347E9" w:rsidRDefault="00EE046D" w:rsidP="005C2FF4">
      <w:pPr>
        <w:pStyle w:val="Autores"/>
      </w:pPr>
      <w:r w:rsidRPr="00EE046D">
        <w:t xml:space="preserve">Daniella </w:t>
      </w:r>
      <w:proofErr w:type="spellStart"/>
      <w:r w:rsidRPr="00EE046D">
        <w:t>Veronez</w:t>
      </w:r>
      <w:proofErr w:type="spellEnd"/>
      <w:r w:rsidRPr="00EE046D">
        <w:t xml:space="preserve"> Marques Barros</w:t>
      </w:r>
      <w:r>
        <w:t>,</w:t>
      </w:r>
      <w:r w:rsidRPr="00EE046D">
        <w:t xml:space="preserve"> Diego Bezerra da Silva</w:t>
      </w:r>
      <w:r>
        <w:t>,</w:t>
      </w:r>
      <w:r w:rsidRPr="00EE046D">
        <w:t xml:space="preserve"> </w:t>
      </w:r>
      <w:proofErr w:type="spellStart"/>
      <w:r w:rsidRPr="00EE046D">
        <w:t>Elison</w:t>
      </w:r>
      <w:proofErr w:type="spellEnd"/>
      <w:r w:rsidRPr="00EE046D">
        <w:t xml:space="preserve"> Rodrigo Maciel Trindade</w:t>
      </w:r>
      <w:r>
        <w:t xml:space="preserve">, </w:t>
      </w:r>
      <w:r w:rsidRPr="00EE046D">
        <w:t>Sushila Vieira Claro</w:t>
      </w:r>
      <w:r w:rsidR="00D63431" w:rsidRPr="00800208">
        <w:rPr>
          <w:rStyle w:val="Refdenotaderodap"/>
        </w:rPr>
        <w:footnoteReference w:id="2"/>
      </w:r>
    </w:p>
    <w:p w14:paraId="672F3BBB" w14:textId="7E74FAF5" w:rsidR="00CB5447" w:rsidRDefault="00CB5447" w:rsidP="005C2FF4">
      <w:pPr>
        <w:pStyle w:val="Autores"/>
      </w:pPr>
      <w:r>
        <w:t>Orientador: Professor</w:t>
      </w:r>
      <w:r w:rsidR="00EE046D">
        <w:t xml:space="preserve"> </w:t>
      </w:r>
      <w:r w:rsidR="00EE046D" w:rsidRPr="00EE046D">
        <w:t xml:space="preserve">Leonardo </w:t>
      </w:r>
      <w:proofErr w:type="spellStart"/>
      <w:r w:rsidR="00EE046D" w:rsidRPr="00EE046D">
        <w:t>Massayuki</w:t>
      </w:r>
      <w:proofErr w:type="spellEnd"/>
      <w:r w:rsidR="00EE046D" w:rsidRPr="00EE046D">
        <w:t xml:space="preserve"> </w:t>
      </w:r>
      <w:proofErr w:type="spellStart"/>
      <w:r w:rsidR="00EE046D" w:rsidRPr="00EE046D">
        <w:t>Takuno</w:t>
      </w:r>
      <w:proofErr w:type="spellEnd"/>
    </w:p>
    <w:p w14:paraId="2FEA4167" w14:textId="77777777" w:rsidR="00A347E9" w:rsidRDefault="00D63431" w:rsidP="00AC2D20">
      <w:pPr>
        <w:pStyle w:val="Faculdadeedata"/>
      </w:pPr>
      <w:r>
        <w:t>Faculdade Impacta de Tecnologia</w:t>
      </w:r>
    </w:p>
    <w:p w14:paraId="48DBDD0A" w14:textId="77777777" w:rsidR="00A347E9" w:rsidRDefault="00D63431" w:rsidP="00AC2D20">
      <w:pPr>
        <w:pStyle w:val="Faculdadeedata"/>
      </w:pPr>
      <w:r>
        <w:t>São Paulo, SP, Brasil</w:t>
      </w:r>
    </w:p>
    <w:p w14:paraId="35BBB38E" w14:textId="233090DA" w:rsidR="00A347E9" w:rsidRDefault="0046439B" w:rsidP="00AC2D20">
      <w:pPr>
        <w:pStyle w:val="Faculdadeedata"/>
      </w:pPr>
      <w:r>
        <w:t>10</w:t>
      </w:r>
      <w:r w:rsidR="00D63431" w:rsidRPr="00D12A54">
        <w:t xml:space="preserve"> de </w:t>
      </w:r>
      <w:r w:rsidR="00EE046D">
        <w:t xml:space="preserve">dezembro </w:t>
      </w:r>
      <w:r w:rsidR="00D63431" w:rsidRPr="00D12A54">
        <w:t>de</w:t>
      </w:r>
      <w:r w:rsidR="00D63431">
        <w:t xml:space="preserve"> </w:t>
      </w:r>
      <w:r w:rsidR="00D63431" w:rsidRPr="00D12A54">
        <w:t>20</w:t>
      </w:r>
      <w:r w:rsidR="00C47D33">
        <w:t>2</w:t>
      </w:r>
      <w:r w:rsidR="00CB5447">
        <w:t>1</w:t>
      </w:r>
    </w:p>
    <w:p w14:paraId="5917C1F3" w14:textId="3E49A843" w:rsidR="00A347E9" w:rsidRDefault="00D63431" w:rsidP="005C2FF4">
      <w:pPr>
        <w:pStyle w:val="Resumo"/>
      </w:pPr>
      <w:r w:rsidRPr="00C60883">
        <w:rPr>
          <w:rStyle w:val="Destaque"/>
        </w:rPr>
        <w:t>Resumo.</w:t>
      </w:r>
      <w:r w:rsidRPr="00B3046E">
        <w:t xml:space="preserve"> </w:t>
      </w:r>
      <w:r w:rsidR="002C28B6">
        <w:t xml:space="preserve">O presente trabalho tem como objetivo trazer o relatório técnico, subsidiado em pesquisa de viabilidade mercadológica, do desenvolvimento de um aplicativo </w:t>
      </w:r>
      <w:r w:rsidR="002C28B6" w:rsidRPr="00D16209">
        <w:rPr>
          <w:i/>
          <w:iCs/>
        </w:rPr>
        <w:t>mobile</w:t>
      </w:r>
      <w:r w:rsidR="002C28B6">
        <w:t xml:space="preserve"> de </w:t>
      </w:r>
      <w:proofErr w:type="spellStart"/>
      <w:r w:rsidR="002C28B6" w:rsidRPr="00F11376">
        <w:rPr>
          <w:i/>
          <w:iCs/>
        </w:rPr>
        <w:t>marketplace</w:t>
      </w:r>
      <w:proofErr w:type="spellEnd"/>
      <w:r w:rsidR="002C28B6">
        <w:t xml:space="preserve"> para </w:t>
      </w:r>
      <w:r w:rsidR="002C28B6" w:rsidRPr="00F11376">
        <w:rPr>
          <w:i/>
          <w:iCs/>
        </w:rPr>
        <w:t>delivery</w:t>
      </w:r>
      <w:r w:rsidR="002C28B6">
        <w:t xml:space="preserve"> de presentes</w:t>
      </w:r>
      <w:r w:rsidR="00B3046E">
        <w:t>.</w:t>
      </w:r>
      <w:r w:rsidR="000718A0">
        <w:t xml:space="preserve"> Foi realizado</w:t>
      </w:r>
      <w:r w:rsidR="00F11376">
        <w:t>, inicialmente,</w:t>
      </w:r>
      <w:r w:rsidR="000718A0">
        <w:t xml:space="preserve"> o mapeamento</w:t>
      </w:r>
      <w:r w:rsidR="00D16209">
        <w:t xml:space="preserve"> </w:t>
      </w:r>
      <w:r w:rsidR="000718A0">
        <w:t>dos requisitos necessários para</w:t>
      </w:r>
      <w:r w:rsidR="00D16209">
        <w:t xml:space="preserve"> </w:t>
      </w:r>
      <w:r w:rsidR="00D16209" w:rsidRPr="00D16209">
        <w:t>desenvolução</w:t>
      </w:r>
      <w:r w:rsidR="00D16209" w:rsidRPr="00D16209">
        <w:t xml:space="preserve"> </w:t>
      </w:r>
      <w:r w:rsidR="00D16209">
        <w:t>de uma solução, bem como análise de sua viabilidade</w:t>
      </w:r>
      <w:r w:rsidR="000718A0">
        <w:t>. Optamos por realizar o desenvolvimento com FERRAMENTA 1</w:t>
      </w:r>
      <w:r w:rsidR="00F11376">
        <w:t xml:space="preserve"> em conjunto com o banco de dados FERRAMENTA2, voltado para a aplicação mobile. Utilizamos, buscando as melhores práticas em DevOps e durante todo o processo, o </w:t>
      </w:r>
      <w:proofErr w:type="spellStart"/>
      <w:r w:rsidR="00F11376">
        <w:t>Git</w:t>
      </w:r>
      <w:proofErr w:type="spellEnd"/>
      <w:r w:rsidR="00F11376">
        <w:t xml:space="preserve"> (controle de versão), um repositório no GitHub (para hospedagem do conteúdo) e implantação final na plataforma do </w:t>
      </w:r>
      <w:proofErr w:type="spellStart"/>
      <w:r w:rsidR="00F11376">
        <w:t>Heroku</w:t>
      </w:r>
      <w:proofErr w:type="spellEnd"/>
      <w:r w:rsidR="00F11376">
        <w:t>, para testagem.</w:t>
      </w:r>
    </w:p>
    <w:p w14:paraId="405B3866" w14:textId="77777777" w:rsidR="000718A0" w:rsidRPr="00B3046E" w:rsidRDefault="000718A0" w:rsidP="005C2FF4">
      <w:pPr>
        <w:pStyle w:val="Resumo"/>
      </w:pPr>
    </w:p>
    <w:p w14:paraId="77FA3B95" w14:textId="53A810D3" w:rsidR="00A347E9" w:rsidRPr="00F35FDE" w:rsidRDefault="00D63431" w:rsidP="005C2FF4">
      <w:pPr>
        <w:pStyle w:val="Resumo"/>
      </w:pPr>
      <w:r w:rsidRPr="00C60883">
        <w:rPr>
          <w:rStyle w:val="Destaque"/>
        </w:rPr>
        <w:t>Palavras-chaves:</w:t>
      </w:r>
      <w:r w:rsidRPr="00B3046E">
        <w:t xml:space="preserve"> </w:t>
      </w:r>
      <w:r w:rsidR="00F11376" w:rsidRPr="00D16209">
        <w:rPr>
          <w:i/>
          <w:iCs/>
        </w:rPr>
        <w:t>Marketplace</w:t>
      </w:r>
      <w:r w:rsidR="00D16209">
        <w:t>.</w:t>
      </w:r>
      <w:r w:rsidRPr="00B3046E">
        <w:t xml:space="preserve"> </w:t>
      </w:r>
      <w:r w:rsidR="00F11376" w:rsidRPr="00D16209">
        <w:rPr>
          <w:i/>
          <w:iCs/>
        </w:rPr>
        <w:t>Delivery</w:t>
      </w:r>
      <w:r w:rsidR="00D16209">
        <w:t>.</w:t>
      </w:r>
      <w:r w:rsidRPr="00B3046E">
        <w:t xml:space="preserve"> </w:t>
      </w:r>
      <w:r w:rsidR="00F11376">
        <w:t xml:space="preserve">Aplicativo </w:t>
      </w:r>
      <w:r w:rsidR="00F11376" w:rsidRPr="00D16209">
        <w:rPr>
          <w:i/>
          <w:iCs/>
        </w:rPr>
        <w:t>mobile</w:t>
      </w:r>
      <w:r w:rsidRPr="00B3046E">
        <w:t>.</w:t>
      </w:r>
    </w:p>
    <w:p w14:paraId="55CCA97B" w14:textId="745AC6C4" w:rsidR="00A347E9" w:rsidRPr="005A356A" w:rsidRDefault="006377F0" w:rsidP="00D339CB">
      <w:pPr>
        <w:pStyle w:val="Ttulo1"/>
        <w:numPr>
          <w:ilvl w:val="0"/>
          <w:numId w:val="14"/>
        </w:numPr>
        <w:rPr>
          <w:rFonts w:eastAsia="Arial"/>
        </w:rPr>
      </w:pPr>
      <w:r>
        <w:t>Introdução</w:t>
      </w:r>
    </w:p>
    <w:p w14:paraId="6A2FBC68" w14:textId="715ED9A2" w:rsidR="00FA4592" w:rsidRDefault="00FA4592" w:rsidP="00040070">
      <w:bookmarkStart w:id="0" w:name="_Hlk54973909"/>
      <w:r>
        <w:t xml:space="preserve">Com a pandemia de COVID-19 e o isolamento social, o consumo através de ferramentas online, com respectiva entrega em domicílio, aumentou exponencialmente (31%, em </w:t>
      </w:r>
      <w:r w:rsidR="00F643FE">
        <w:t>comparando o ano de 201</w:t>
      </w:r>
      <w:r>
        <w:t>9</w:t>
      </w:r>
      <w:r w:rsidR="00F643FE">
        <w:t xml:space="preserve"> com o de 2020</w:t>
      </w:r>
      <w:r>
        <w:t xml:space="preserve"> – </w:t>
      </w:r>
      <w:r w:rsidR="00DA6190">
        <w:t>ROCHA, 2021</w:t>
      </w:r>
      <w:r w:rsidR="006652F0">
        <w:t>; 38% quando comparando 2020 com 2018 – INOVASOCIAL, 2020</w:t>
      </w:r>
      <w:r>
        <w:t>).</w:t>
      </w:r>
      <w:r w:rsidR="004F64FF">
        <w:t xml:space="preserve"> O comportamento de compra do consumidor, por conta de restrições físicas, mudou durante o período (39% passaram a encomendar produtos variados de forma online, 41% passou a utilizar serviços de entrega – em específico, de refeições, 68% consideraram como </w:t>
      </w:r>
      <w:r w:rsidR="00802B6B">
        <w:t>variável de alta importância</w:t>
      </w:r>
      <w:r w:rsidR="004F64FF">
        <w:t xml:space="preserve"> a disponibilidade d</w:t>
      </w:r>
      <w:r w:rsidR="00802B6B">
        <w:t>a</w:t>
      </w:r>
      <w:r w:rsidR="004F64FF">
        <w:t xml:space="preserve"> entrega de suas compras; ao longo prazo, 74% planejam utilizar mais meios online para compras, sendo que 34% </w:t>
      </w:r>
      <w:r w:rsidR="00B25CE3">
        <w:t>afirmam que utilizarão</w:t>
      </w:r>
      <w:r w:rsidR="00802B6B">
        <w:t xml:space="preserve"> com certeza</w:t>
      </w:r>
      <w:r w:rsidR="00B25CE3">
        <w:t xml:space="preserve"> </w:t>
      </w:r>
      <w:r w:rsidR="00B25CE3" w:rsidRPr="00E761D1">
        <w:rPr>
          <w:i/>
          <w:iCs/>
        </w:rPr>
        <w:t>marketplaces</w:t>
      </w:r>
      <w:r w:rsidR="00B25CE3">
        <w:t xml:space="preserve"> digitais </w:t>
      </w:r>
      <w:r w:rsidR="00802B6B">
        <w:t xml:space="preserve">- </w:t>
      </w:r>
      <w:r w:rsidR="00E761D1" w:rsidRPr="00B25CE3">
        <w:t>EY PARTHENON</w:t>
      </w:r>
      <w:r w:rsidR="00E761D1">
        <w:t xml:space="preserve">, 2020). Outros relatórios também apontam o crescimento de vendas através de meios digitais (SEBRAE, 2020; </w:t>
      </w:r>
      <w:r w:rsidR="00F643FE">
        <w:t xml:space="preserve">ITAU, 2021) </w:t>
      </w:r>
      <w:r w:rsidR="00561C4A">
        <w:t>como um hábito que estava em crescimento moderado no período anterior à pandemia e que cresceu exponencialmente durante o isolamento.</w:t>
      </w:r>
    </w:p>
    <w:p w14:paraId="7D0314C8" w14:textId="55D460E6" w:rsidR="00FA4592" w:rsidRDefault="005D21F7" w:rsidP="00040070">
      <w:r>
        <w:t xml:space="preserve">Dentro das possibilidades do mercado, os membros do grupo decidiram empreender em uma incubadora de soluções digitais - a </w:t>
      </w:r>
      <w:proofErr w:type="spellStart"/>
      <w:r w:rsidRPr="00E52F75">
        <w:rPr>
          <w:i/>
          <w:iCs/>
        </w:rPr>
        <w:t>Devlicious</w:t>
      </w:r>
      <w:proofErr w:type="spellEnd"/>
      <w:r>
        <w:t xml:space="preserve">, que tem como </w:t>
      </w:r>
      <w:r w:rsidR="005F7C66">
        <w:t>missão</w:t>
      </w:r>
      <w:r>
        <w:t xml:space="preserve"> captar necessidades d</w:t>
      </w:r>
      <w:r w:rsidR="005F7C66">
        <w:t>e</w:t>
      </w:r>
      <w:r>
        <w:t xml:space="preserve"> usuários e desenvolver soluções digitais para seus problemas.</w:t>
      </w:r>
      <w:r w:rsidR="00E52F75">
        <w:t xml:space="preserve"> Como primeiro item de portfólio, optamos por desenvolver, em nosso trabalho final do curso de Análise e Desenvolvimento de Sistemas, um </w:t>
      </w:r>
      <w:proofErr w:type="spellStart"/>
      <w:r w:rsidR="00E52F75" w:rsidRPr="00E52F75">
        <w:rPr>
          <w:i/>
          <w:iCs/>
        </w:rPr>
        <w:t>marketplace</w:t>
      </w:r>
      <w:proofErr w:type="spellEnd"/>
      <w:r w:rsidR="00E52F75">
        <w:t xml:space="preserve"> que atendesse uma demanda ignorada no período da pandemia: o delivery de presentes. A ideia surgiu por conta das reclamações ouvidas pelos amigos e familiares dos membros, que diziam não poder mandar para determinado remetente, em ocasiões especiais, nenhum outro tipo de presente que não fosse comida, por ser a única opção disponibilizada nos aplicativos desse tipo (</w:t>
      </w:r>
      <w:proofErr w:type="spellStart"/>
      <w:r w:rsidR="00E52F75">
        <w:t>iFood</w:t>
      </w:r>
      <w:proofErr w:type="spellEnd"/>
      <w:r w:rsidR="00E52F75">
        <w:t xml:space="preserve">, </w:t>
      </w:r>
      <w:proofErr w:type="spellStart"/>
      <w:r w:rsidR="00E52F75">
        <w:t>Rappi</w:t>
      </w:r>
      <w:proofErr w:type="spellEnd"/>
      <w:r w:rsidR="00E52F75">
        <w:t xml:space="preserve">, Uber </w:t>
      </w:r>
      <w:proofErr w:type="spellStart"/>
      <w:r w:rsidR="00E52F75">
        <w:t>Eats</w:t>
      </w:r>
      <w:proofErr w:type="spellEnd"/>
      <w:r w:rsidR="00E52F75">
        <w:t>).</w:t>
      </w:r>
    </w:p>
    <w:bookmarkEnd w:id="0"/>
    <w:p w14:paraId="328B3C8B" w14:textId="0C0C0F66" w:rsidR="00A347E9" w:rsidRPr="005A356A" w:rsidRDefault="0027140C" w:rsidP="00445710">
      <w:pPr>
        <w:pStyle w:val="Ttulo2"/>
        <w:rPr>
          <w:rFonts w:eastAsia="Arial"/>
        </w:rPr>
      </w:pPr>
      <w:r>
        <w:lastRenderedPageBreak/>
        <w:t xml:space="preserve">Apresentação da empresa </w:t>
      </w:r>
      <w:proofErr w:type="spellStart"/>
      <w:r w:rsidR="00B03793" w:rsidRPr="00235C73">
        <w:rPr>
          <w:i/>
          <w:iCs/>
        </w:rPr>
        <w:t>Devlicious</w:t>
      </w:r>
      <w:proofErr w:type="spellEnd"/>
    </w:p>
    <w:p w14:paraId="46039E28" w14:textId="77777777" w:rsidR="00B03793" w:rsidRDefault="00B03793" w:rsidP="00D849AC"/>
    <w:p w14:paraId="001616E6" w14:textId="1484E582" w:rsidR="00B03793" w:rsidRDefault="00B03793" w:rsidP="00D849AC">
      <w:r>
        <w:t xml:space="preserve">A </w:t>
      </w:r>
      <w:proofErr w:type="spellStart"/>
      <w:r w:rsidRPr="00B03793">
        <w:rPr>
          <w:i/>
          <w:iCs/>
        </w:rPr>
        <w:t>Devlicious</w:t>
      </w:r>
      <w:proofErr w:type="spellEnd"/>
      <w:r>
        <w:t xml:space="preserve">, </w:t>
      </w:r>
      <w:r w:rsidRPr="00B03793">
        <w:rPr>
          <w:i/>
          <w:iCs/>
        </w:rPr>
        <w:t>startup</w:t>
      </w:r>
      <w:r>
        <w:t xml:space="preserve"> criada pelos membros deste grupo de trabalho, tem como principal intenção ser uma incubadora de </w:t>
      </w:r>
      <w:r>
        <w:t>soluções digitais</w:t>
      </w:r>
      <w:r>
        <w:t>. Nosso principal negócio é ouvir as reclamações e insatisfações dos usuários e pensar soluções para seus problemas – entendemos que uma boa ideia é trazer novas visões sobre um determinado problema, que simplifique sua resolução</w:t>
      </w:r>
      <w:r w:rsidR="00235C73">
        <w:t xml:space="preserve"> (a inspiração veio da série </w:t>
      </w:r>
      <w:proofErr w:type="spellStart"/>
      <w:r w:rsidR="00235C73" w:rsidRPr="00237AB2">
        <w:rPr>
          <w:i/>
          <w:iCs/>
        </w:rPr>
        <w:t>Small</w:t>
      </w:r>
      <w:proofErr w:type="spellEnd"/>
      <w:r w:rsidR="00235C73" w:rsidRPr="00237AB2">
        <w:rPr>
          <w:i/>
          <w:iCs/>
        </w:rPr>
        <w:t xml:space="preserve"> </w:t>
      </w:r>
      <w:proofErr w:type="spellStart"/>
      <w:r w:rsidR="00235C73" w:rsidRPr="00237AB2">
        <w:rPr>
          <w:i/>
          <w:iCs/>
        </w:rPr>
        <w:t>Thing</w:t>
      </w:r>
      <w:proofErr w:type="spellEnd"/>
      <w:r w:rsidR="00235C73" w:rsidRPr="00237AB2">
        <w:rPr>
          <w:i/>
          <w:iCs/>
        </w:rPr>
        <w:t>,</w:t>
      </w:r>
      <w:r w:rsidR="00235C73" w:rsidRPr="00237AB2">
        <w:rPr>
          <w:i/>
          <w:iCs/>
        </w:rPr>
        <w:t xml:space="preserve"> Big Idea</w:t>
      </w:r>
      <w:r w:rsidR="00235C73">
        <w:t xml:space="preserve">, </w:t>
      </w:r>
      <w:r w:rsidR="00237AB2">
        <w:t>material</w:t>
      </w:r>
      <w:r w:rsidR="00235C73" w:rsidRPr="00235C73">
        <w:t xml:space="preserve"> original do TED</w:t>
      </w:r>
      <w:r w:rsidR="00235C73">
        <w:rPr>
          <w:rStyle w:val="Refdenotaderodap"/>
        </w:rPr>
        <w:footnoteReference w:id="3"/>
      </w:r>
      <w:r w:rsidR="00235C73">
        <w:t>)</w:t>
      </w:r>
      <w:r>
        <w:t>. Com isso, planejamos focar no desenvolvimento de aplicativos voltados para nichos não percebidos/explorados.</w:t>
      </w:r>
    </w:p>
    <w:p w14:paraId="5166BC80" w14:textId="2D66BB9E" w:rsidR="00B03793" w:rsidRDefault="00B03793" w:rsidP="00D849AC">
      <w:r>
        <w:t xml:space="preserve">Sendo uma empresa </w:t>
      </w:r>
      <w:r w:rsidR="00235C73">
        <w:t>estreante</w:t>
      </w:r>
      <w:r>
        <w:t xml:space="preserve"> no mercado – e, ainda, </w:t>
      </w:r>
      <w:r w:rsidR="00235C73">
        <w:t>atuando nela como</w:t>
      </w:r>
      <w:r>
        <w:t xml:space="preserve"> ofício secundário – o principal problema encontrado é ainda não possuir nenhum produto </w:t>
      </w:r>
      <w:r w:rsidR="00235C73">
        <w:t>no</w:t>
      </w:r>
      <w:r>
        <w:t xml:space="preserve"> </w:t>
      </w:r>
      <w:r>
        <w:t>portfólio</w:t>
      </w:r>
      <w:r>
        <w:t xml:space="preserve"> que mostre o nosso potencial em inovação e a qualidade do nosso time.</w:t>
      </w:r>
      <w:r w:rsidR="00235C73">
        <w:t xml:space="preserve"> A partir disso, nos reunimos e discutimos diversas ideias que poderiam se materializar e nos ajudar a colocar nossa marca no mercado.</w:t>
      </w:r>
    </w:p>
    <w:p w14:paraId="167364F9" w14:textId="3AC54C0A" w:rsidR="00235C73" w:rsidRDefault="00235C73" w:rsidP="00235C7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>
        <w:t xml:space="preserve">Logotipo </w:t>
      </w:r>
      <w:r w:rsidR="00275EBF">
        <w:t xml:space="preserve">da empresa </w:t>
      </w:r>
      <w:proofErr w:type="spellStart"/>
      <w:r>
        <w:t>Devlicious</w:t>
      </w:r>
      <w:proofErr w:type="spellEnd"/>
      <w:r>
        <w:t>.</w:t>
      </w:r>
      <w:r w:rsidR="00275EBF">
        <w:t xml:space="preserve"> O contraste da letra cursiva (sensação de fluidez) com o ícone do monstrinho </w:t>
      </w:r>
      <w:proofErr w:type="spellStart"/>
      <w:r w:rsidR="00275EBF">
        <w:t>pixelizado</w:t>
      </w:r>
      <w:proofErr w:type="spellEnd"/>
      <w:r w:rsidR="00275EBF">
        <w:t xml:space="preserve"> (remetendo ao digital) resume a intenção da empresa, que é “desenrolar problemas através de bytes”.</w:t>
      </w:r>
    </w:p>
    <w:p w14:paraId="4CE17281" w14:textId="77777777" w:rsidR="00235C73" w:rsidRPr="00235C73" w:rsidRDefault="00235C73" w:rsidP="00235C73"/>
    <w:p w14:paraId="7542BF93" w14:textId="32EBA463" w:rsidR="00235C73" w:rsidRDefault="00235C73" w:rsidP="00235C73">
      <w:pPr>
        <w:ind w:firstLine="0"/>
        <w:jc w:val="center"/>
      </w:pPr>
      <w:r>
        <w:rPr>
          <w:noProof/>
        </w:rPr>
        <w:drawing>
          <wp:inline distT="0" distB="0" distL="0" distR="0" wp14:anchorId="50F1CB2E" wp14:editId="54715085">
            <wp:extent cx="4455305" cy="1402259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78" cy="14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DF0B" w14:textId="6F1D3DF6" w:rsidR="004D47CD" w:rsidRDefault="004D47CD" w:rsidP="004D47CD">
      <w:pPr>
        <w:pStyle w:val="Legendainferior"/>
      </w:pPr>
      <w:r>
        <w:t xml:space="preserve">Fonte: </w:t>
      </w:r>
      <w:r>
        <w:t>Autoral</w:t>
      </w:r>
      <w:r>
        <w:t xml:space="preserve"> (20</w:t>
      </w:r>
      <w:r>
        <w:t>21</w:t>
      </w:r>
      <w:r>
        <w:t>)</w:t>
      </w:r>
      <w:r>
        <w:t>.</w:t>
      </w:r>
    </w:p>
    <w:p w14:paraId="150E362B" w14:textId="77777777" w:rsidR="004D47CD" w:rsidRDefault="004D47CD" w:rsidP="00235C73">
      <w:pPr>
        <w:ind w:firstLine="0"/>
        <w:jc w:val="center"/>
      </w:pPr>
    </w:p>
    <w:p w14:paraId="77CA72AD" w14:textId="77777777" w:rsidR="00275EBF" w:rsidRDefault="00275EBF" w:rsidP="00235C73">
      <w:pPr>
        <w:ind w:firstLine="0"/>
        <w:jc w:val="center"/>
      </w:pPr>
    </w:p>
    <w:p w14:paraId="5C8BE34D" w14:textId="54C10487" w:rsidR="0027140C" w:rsidRDefault="00D849AC" w:rsidP="00445710">
      <w:pPr>
        <w:pStyle w:val="Ttulo2"/>
      </w:pPr>
      <w:r>
        <w:t>O</w:t>
      </w:r>
      <w:r w:rsidR="0027140C">
        <w:t xml:space="preserve"> problema</w:t>
      </w:r>
      <w:r>
        <w:t xml:space="preserve"> da gestão do fluxo de caixa na empresa XPTO</w:t>
      </w:r>
    </w:p>
    <w:p w14:paraId="07C49C11" w14:textId="104DFB4B" w:rsidR="00D849AC" w:rsidRDefault="0027140C" w:rsidP="0027140C">
      <w:r>
        <w:t xml:space="preserve">Este é um exemplo de subseção que o seu relatório técnico pode ter para </w:t>
      </w:r>
      <w:bookmarkStart w:id="1" w:name="_Hlk54973928"/>
      <w:r>
        <w:t>apresentar o problema que o cliente tem</w:t>
      </w:r>
      <w:r w:rsidR="00D25B19">
        <w:t xml:space="preserve"> e que o projeto irá resolver</w:t>
      </w:r>
      <w:r>
        <w:t>. Não deixe de delimitar bem o escopo do domínio do problema (ou seja, o que faz parte e o que não faz parte do problema).</w:t>
      </w:r>
      <w:r w:rsidR="00246105">
        <w:t xml:space="preserve"> </w:t>
      </w:r>
      <w:r w:rsidR="00D849AC">
        <w:t>Descreva também qual tipo de problema o seu cliente, você ou seu público-alvo enfrenta e porque um determinado sistema poderia resolver isso.</w:t>
      </w:r>
      <w:bookmarkEnd w:id="1"/>
      <w:r w:rsidR="00D25B19">
        <w:t xml:space="preserve"> Diga o que é que o cliente pediu e o que é que lhe será entregue.</w:t>
      </w:r>
    </w:p>
    <w:p w14:paraId="308697EE" w14:textId="37AE972B" w:rsidR="00A347E9" w:rsidRDefault="00D25B19" w:rsidP="00C57EDD">
      <w:r>
        <w:t xml:space="preserve">É interessante mostrar como é atualmente a gestão atual da empresa. Podem aparecer imagens que ilustrem a situação. É sugerido que seja colocado </w:t>
      </w:r>
      <w:r w:rsidR="006653D6">
        <w:t>um</w:t>
      </w:r>
      <w:r>
        <w:t xml:space="preserve"> diagrama de Ishikawa. </w:t>
      </w:r>
      <w:r w:rsidR="00D63431">
        <w:t xml:space="preserve">Podem aparecer imagens que ilustrem a situação. Para imagens ou figuras, use o exemplo da </w:t>
      </w:r>
      <w:r w:rsidR="004B4877">
        <w:fldChar w:fldCharType="begin"/>
      </w:r>
      <w:r w:rsidR="004B4877">
        <w:instrText xml:space="preserve"> REF _Ref69603730 \h </w:instrText>
      </w:r>
      <w:r w:rsidR="004B4877">
        <w:fldChar w:fldCharType="separate"/>
      </w:r>
      <w:r w:rsidR="004B4877">
        <w:t xml:space="preserve">Figura </w:t>
      </w:r>
      <w:r w:rsidR="004B4877">
        <w:rPr>
          <w:noProof/>
        </w:rPr>
        <w:t>1</w:t>
      </w:r>
      <w:r w:rsidR="004B4877">
        <w:fldChar w:fldCharType="end"/>
      </w:r>
      <w:r w:rsidR="00D63431">
        <w:t>.</w:t>
      </w:r>
    </w:p>
    <w:p w14:paraId="3B240617" w14:textId="2DEE0C8A" w:rsidR="00B357BF" w:rsidRPr="00B357BF" w:rsidRDefault="00B357BF" w:rsidP="003B0B27">
      <w:pPr>
        <w:pStyle w:val="Legenda"/>
      </w:pPr>
      <w:r>
        <w:lastRenderedPageBreak/>
        <w:t xml:space="preserve">Figura </w:t>
      </w:r>
      <w:r w:rsidR="00915529">
        <w:fldChar w:fldCharType="begin"/>
      </w:r>
      <w:r w:rsidR="00915529">
        <w:instrText xml:space="preserve"> SEQ Figura \* ARABIC </w:instrText>
      </w:r>
      <w:r w:rsidR="00915529">
        <w:fldChar w:fldCharType="separate"/>
      </w:r>
      <w:r>
        <w:rPr>
          <w:noProof/>
        </w:rPr>
        <w:t>1</w:t>
      </w:r>
      <w:r w:rsidR="00915529">
        <w:rPr>
          <w:noProof/>
        </w:rPr>
        <w:fldChar w:fldCharType="end"/>
      </w:r>
      <w:r>
        <w:t xml:space="preserve"> – Exemplo de imagem.</w:t>
      </w:r>
    </w:p>
    <w:p w14:paraId="2BA53657" w14:textId="0338F538" w:rsidR="004B4877" w:rsidRDefault="00D63431" w:rsidP="003B0B27">
      <w:pPr>
        <w:pStyle w:val="Legenda"/>
      </w:pPr>
      <w:r>
        <w:rPr>
          <w:noProof/>
        </w:rPr>
        <w:drawing>
          <wp:inline distT="0" distB="0" distL="114300" distR="114300" wp14:anchorId="6FB4E39F" wp14:editId="098D4F63">
            <wp:extent cx="3110865" cy="283464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F53D6" w14:textId="38CC1337" w:rsidR="00A347E9" w:rsidRDefault="004B4877" w:rsidP="00AC2D20">
      <w:pPr>
        <w:pStyle w:val="Legendainferior"/>
      </w:pPr>
      <w:r>
        <w:t>Fonte: Shapiro (2009)</w:t>
      </w:r>
    </w:p>
    <w:p w14:paraId="123FC0D4" w14:textId="46AF38DB" w:rsidR="00A347E9" w:rsidRDefault="005A356A">
      <w:bookmarkStart w:id="2" w:name="_heading=h.gjdgxs" w:colFirst="0" w:colLast="0"/>
      <w:bookmarkStart w:id="3" w:name="_heading=h.3znysh7" w:colFirst="0" w:colLast="0"/>
      <w:bookmarkEnd w:id="2"/>
      <w:bookmarkEnd w:id="3"/>
      <w:r>
        <w:t xml:space="preserve">Você também pode utilizar </w:t>
      </w:r>
      <w:proofErr w:type="spellStart"/>
      <w:r>
        <w:t>itemização</w:t>
      </w:r>
      <w:proofErr w:type="spellEnd"/>
      <w:r>
        <w:t xml:space="preserve"> para descrever melhor alguma coisa no seu relatório técnico:</w:t>
      </w:r>
      <w:bookmarkStart w:id="4" w:name="_Hlk69695191"/>
    </w:p>
    <w:p w14:paraId="32D5520B" w14:textId="6F5E7064" w:rsidR="00A347E9" w:rsidRPr="005A356A" w:rsidRDefault="005A356A" w:rsidP="00246105">
      <w:pPr>
        <w:pStyle w:val="PargrafodaLista"/>
      </w:pPr>
      <w:r w:rsidRPr="005A356A">
        <w:t>Item 1;</w:t>
      </w:r>
    </w:p>
    <w:p w14:paraId="3CB93F58" w14:textId="581316CC" w:rsidR="00A347E9" w:rsidRPr="005A356A" w:rsidRDefault="005A356A" w:rsidP="00466DDE">
      <w:pPr>
        <w:pStyle w:val="PargrafodaLista"/>
      </w:pPr>
      <w:r w:rsidRPr="005A356A">
        <w:t>Item</w:t>
      </w:r>
      <w:r w:rsidR="00D63431" w:rsidRPr="005A356A">
        <w:t xml:space="preserve"> 2</w:t>
      </w:r>
      <w:r w:rsidRPr="005A356A">
        <w:t>;</w:t>
      </w:r>
    </w:p>
    <w:p w14:paraId="29BFFA85" w14:textId="150A95D5" w:rsidR="00A347E9" w:rsidRPr="005A356A" w:rsidRDefault="00D63431" w:rsidP="00466DDE">
      <w:pPr>
        <w:pStyle w:val="PargrafodaLista"/>
      </w:pPr>
      <w:r w:rsidRPr="005A356A">
        <w:t>etc...</w:t>
      </w:r>
    </w:p>
    <w:p w14:paraId="5222B643" w14:textId="5697FBB5" w:rsidR="005A356A" w:rsidRDefault="005A356A" w:rsidP="005A356A">
      <w:r>
        <w:t>Exemplo de texto descritivo aqui.</w:t>
      </w:r>
      <w:bookmarkEnd w:id="4"/>
    </w:p>
    <w:p w14:paraId="324AAD4A" w14:textId="2A43A512" w:rsidR="006653D6" w:rsidRPr="006653D6" w:rsidRDefault="006653D6" w:rsidP="00445710">
      <w:pPr>
        <w:pStyle w:val="Ttulo2"/>
      </w:pPr>
      <w:r w:rsidRPr="00426C99">
        <w:rPr>
          <w:rStyle w:val="Estrangeiro"/>
        </w:rPr>
        <w:t>Stakeholders</w:t>
      </w:r>
      <w:r w:rsidRPr="006653D6">
        <w:t xml:space="preserve"> e </w:t>
      </w:r>
      <w:r w:rsidR="00426C99">
        <w:t>r</w:t>
      </w:r>
      <w:r w:rsidRPr="006653D6">
        <w:t>estrições</w:t>
      </w:r>
    </w:p>
    <w:p w14:paraId="5D36C492" w14:textId="77777777" w:rsidR="006653D6" w:rsidRDefault="006653D6" w:rsidP="006653D6">
      <w:r>
        <w:t>Nesta subseção devem ser descritas quais são as partes interessadas do projeto (</w:t>
      </w:r>
      <w:proofErr w:type="spellStart"/>
      <w:r w:rsidRPr="00EE046D">
        <w:rPr>
          <w:rStyle w:val="Estrangeiro"/>
          <w:lang w:val="pt-BR"/>
        </w:rPr>
        <w:t>stakeholders</w:t>
      </w:r>
      <w:proofErr w:type="spellEnd"/>
      <w:r>
        <w:t>) e quais as restrições que foram definidas e mapeadas pelo cliente.</w:t>
      </w:r>
    </w:p>
    <w:p w14:paraId="06B408C1" w14:textId="64F25EC5" w:rsidR="00A347E9" w:rsidRPr="005A356A" w:rsidRDefault="00466DDE" w:rsidP="00445710">
      <w:pPr>
        <w:pStyle w:val="Ttulo1"/>
        <w:rPr>
          <w:rFonts w:eastAsia="Arial"/>
        </w:rPr>
      </w:pPr>
      <w:r>
        <w:t>Solução proposta</w:t>
      </w:r>
    </w:p>
    <w:p w14:paraId="43C088F0" w14:textId="3F3D21A2" w:rsidR="00A347E9" w:rsidRDefault="00D63431" w:rsidP="00D41388">
      <w:r>
        <w:t>Nesta seção</w:t>
      </w:r>
      <w:r w:rsidR="00954CF7">
        <w:t>,</w:t>
      </w:r>
      <w:r>
        <w:t xml:space="preserve"> deve ser </w:t>
      </w:r>
      <w:bookmarkStart w:id="5" w:name="_Hlk54974986"/>
      <w:r>
        <w:t xml:space="preserve">descrita </w:t>
      </w:r>
      <w:r w:rsidR="00954CF7">
        <w:t>a</w:t>
      </w:r>
      <w:r>
        <w:t xml:space="preserve"> solução proposta</w:t>
      </w:r>
      <w:r w:rsidR="00954CF7">
        <w:t>, sob um ponto de vista de negócio</w:t>
      </w:r>
      <w:r>
        <w:t xml:space="preserve">. </w:t>
      </w:r>
      <w:r w:rsidR="00954CF7">
        <w:t>Explique como a solução resolve o problema do cliente. Coloque aqui alguns dos</w:t>
      </w:r>
      <w:r>
        <w:t xml:space="preserve"> artefatos </w:t>
      </w:r>
      <w:r w:rsidR="00D849AC">
        <w:t xml:space="preserve">produzidos </w:t>
      </w:r>
      <w:r w:rsidR="00D41388">
        <w:t>que jugar pertinente (com as devidas atualizações, caso façam-se necessárias)</w:t>
      </w:r>
      <w:r>
        <w:t xml:space="preserve">. </w:t>
      </w:r>
      <w:r w:rsidR="00214458">
        <w:t>D</w:t>
      </w:r>
      <w:r>
        <w:t>eve</w:t>
      </w:r>
      <w:r w:rsidR="00214458">
        <w:t>m</w:t>
      </w:r>
      <w:r>
        <w:t xml:space="preserve"> estar presente</w:t>
      </w:r>
      <w:r w:rsidR="00214458">
        <w:t>s</w:t>
      </w:r>
      <w:r>
        <w:t xml:space="preserve"> </w:t>
      </w:r>
      <w:r w:rsidR="00214458">
        <w:t xml:space="preserve">aqui as </w:t>
      </w:r>
      <w:r>
        <w:t>imagens e descrições dos artefatos mais relevantes.</w:t>
      </w:r>
      <w:bookmarkEnd w:id="5"/>
    </w:p>
    <w:p w14:paraId="69B24F7B" w14:textId="0FFF24D5" w:rsidR="00E404F7" w:rsidRPr="008421F3" w:rsidRDefault="00214458" w:rsidP="008421F3">
      <w:r>
        <w:t>A divisão de subseções aqui proposta é só uma sugestão. Caso seja necessário, pertinente e/ou vantajoso, você pode adotar alguma outra forma de subdividir as seções aqui demonstradas.</w:t>
      </w:r>
    </w:p>
    <w:p w14:paraId="4240A533" w14:textId="20F936CB" w:rsidR="00214458" w:rsidRDefault="00214458" w:rsidP="00445710">
      <w:pPr>
        <w:pStyle w:val="Ttulo2"/>
      </w:pPr>
      <w:r>
        <w:t>Requisitos do sistema</w:t>
      </w:r>
    </w:p>
    <w:p w14:paraId="716FF0FA" w14:textId="447A257E" w:rsidR="00214458" w:rsidRDefault="00214458" w:rsidP="00214458">
      <w:r>
        <w:t xml:space="preserve">Nesta subseção, descreva </w:t>
      </w:r>
      <w:r w:rsidR="006F4D15" w:rsidRPr="006F4D15">
        <w:rPr>
          <w:rStyle w:val="Destaque"/>
        </w:rPr>
        <w:t>detalhadamente</w:t>
      </w:r>
      <w:r w:rsidR="006F4D15">
        <w:t xml:space="preserve"> </w:t>
      </w:r>
      <w:r>
        <w:t xml:space="preserve">quais são </w:t>
      </w:r>
      <w:r w:rsidR="006F4D15">
        <w:t>os</w:t>
      </w:r>
      <w:r>
        <w:t xml:space="preserve"> requisitos</w:t>
      </w:r>
      <w:r w:rsidR="006F4D15">
        <w:t xml:space="preserve"> do sistema desenvolvido</w:t>
      </w:r>
      <w:r>
        <w:t>.</w:t>
      </w:r>
      <w:r w:rsidR="006F4D15">
        <w:t xml:space="preserve"> É recomendável tentar aproveitar artefatos já produzidos na OPE 1 após serem revisados e atualizados.</w:t>
      </w:r>
      <w:r w:rsidR="008C657B">
        <w:t xml:space="preserve"> Você pode adotar o formato de um </w:t>
      </w:r>
      <w:r w:rsidR="00492ECC">
        <w:t>quadro</w:t>
      </w:r>
      <w:r w:rsidR="008C657B">
        <w:t xml:space="preserve"> para enumerar os requisitos</w:t>
      </w:r>
      <w:r w:rsidR="00423629">
        <w:t xml:space="preserve">, tal como </w:t>
      </w:r>
      <w:r w:rsidR="00492ECC">
        <w:t>no</w:t>
      </w:r>
      <w:r w:rsidR="00423629">
        <w:t xml:space="preserve"> </w:t>
      </w:r>
      <w:r w:rsidR="00492ECC">
        <w:fldChar w:fldCharType="begin"/>
      </w:r>
      <w:r w:rsidR="00492ECC">
        <w:instrText xml:space="preserve"> REF _Ref69686361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1</w:t>
      </w:r>
      <w:r w:rsidR="00492ECC">
        <w:fldChar w:fldCharType="end"/>
      </w:r>
      <w:r w:rsidR="008C657B">
        <w:t>.</w:t>
      </w:r>
    </w:p>
    <w:p w14:paraId="117B74D7" w14:textId="1628F345" w:rsidR="00492ECC" w:rsidRDefault="00492ECC" w:rsidP="003B0B27">
      <w:pPr>
        <w:pStyle w:val="Legenda"/>
      </w:pPr>
      <w:bookmarkStart w:id="6" w:name="_Ref69686361"/>
      <w:r>
        <w:lastRenderedPageBreak/>
        <w:t xml:space="preserve">Quadro </w:t>
      </w:r>
      <w:r w:rsidR="00915529">
        <w:fldChar w:fldCharType="begin"/>
      </w:r>
      <w:r w:rsidR="00915529">
        <w:instrText xml:space="preserve"> SEQ Quadro \* ARABIC </w:instrText>
      </w:r>
      <w:r w:rsidR="00915529">
        <w:fldChar w:fldCharType="separate"/>
      </w:r>
      <w:r>
        <w:rPr>
          <w:noProof/>
        </w:rPr>
        <w:t>1</w:t>
      </w:r>
      <w:r w:rsidR="00915529">
        <w:rPr>
          <w:noProof/>
        </w:rPr>
        <w:fldChar w:fldCharType="end"/>
      </w:r>
      <w:bookmarkEnd w:id="6"/>
      <w:r>
        <w:t xml:space="preserve"> – Requisitos.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8C657B" w14:paraId="3C415852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25FC7" w14:textId="77777777" w:rsidR="008C657B" w:rsidRDefault="008C657B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3880" w14:textId="77777777" w:rsidR="008C657B" w:rsidRDefault="008C657B" w:rsidP="004F4452">
            <w:pPr>
              <w:pStyle w:val="Ttulodatabelajustificado"/>
            </w:pPr>
            <w:r>
              <w:t>Descrição</w:t>
            </w:r>
          </w:p>
        </w:tc>
      </w:tr>
      <w:tr w:rsidR="008C657B" w14:paraId="31878F9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291E" w14:textId="4EF06553" w:rsidR="00904FEB" w:rsidRPr="00904FEB" w:rsidRDefault="008C657B" w:rsidP="004F4452">
            <w:pPr>
              <w:pStyle w:val="Interiordatabelajustificado"/>
            </w:pPr>
            <w:r>
              <w:t>REQ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29E1" w14:textId="77777777" w:rsidR="008C657B" w:rsidRDefault="008C657B" w:rsidP="004F4452">
            <w:pPr>
              <w:pStyle w:val="Interiordatabelajustificado"/>
            </w:pPr>
            <w:r>
              <w:t>O sistema não deve permitir o acesso às funcionalidades de cadastro para um usuário que não esteja devidamente logado.</w:t>
            </w:r>
          </w:p>
        </w:tc>
      </w:tr>
      <w:tr w:rsidR="008C657B" w14:paraId="1C02D03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F23E" w14:textId="77777777" w:rsidR="008C657B" w:rsidRDefault="008C657B" w:rsidP="004F4452">
            <w:pPr>
              <w:pStyle w:val="Interiordatabelajustificado"/>
            </w:pPr>
            <w:r>
              <w:t>REQ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6128E" w14:textId="2BDE99EA" w:rsidR="008C657B" w:rsidRDefault="008C657B" w:rsidP="004F4452">
            <w:pPr>
              <w:pStyle w:val="Interiordatabelajustificado"/>
            </w:pPr>
            <w:r>
              <w:t xml:space="preserve">O sistema </w:t>
            </w:r>
            <w:r w:rsidR="00273269">
              <w:t xml:space="preserve">deve ser utilizável por meio de qualquer navegador de </w:t>
            </w:r>
            <w:r w:rsidR="00273269" w:rsidRPr="00EE046D">
              <w:rPr>
                <w:rStyle w:val="Estrangeiro"/>
                <w:lang w:val="pt-BR"/>
              </w:rPr>
              <w:t>internet</w:t>
            </w:r>
            <w:r w:rsidR="00273269">
              <w:t xml:space="preserve"> amplamente utilizado, incluindo àqueles para aparelhos celulares e </w:t>
            </w:r>
            <w:r w:rsidR="00273269" w:rsidRPr="00EE046D">
              <w:rPr>
                <w:rStyle w:val="Estrangeiro"/>
                <w:lang w:val="pt-BR"/>
              </w:rPr>
              <w:t>tablets</w:t>
            </w:r>
            <w:r>
              <w:t>.</w:t>
            </w:r>
          </w:p>
        </w:tc>
      </w:tr>
      <w:tr w:rsidR="008C657B" w14:paraId="0EE96412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AA6EC" w14:textId="06D90A35" w:rsidR="008C657B" w:rsidRDefault="00273269" w:rsidP="004F4452">
            <w:pPr>
              <w:pStyle w:val="Interiordatabelajustificado"/>
            </w:pPr>
            <w:r>
              <w:t>REQ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27683" w14:textId="6619E262" w:rsidR="008C657B" w:rsidRDefault="00273269" w:rsidP="004F4452">
            <w:pPr>
              <w:pStyle w:val="Interiordatabelajustificado"/>
            </w:pPr>
            <w:r>
              <w:t>Descreva aqui algum outro requisito.</w:t>
            </w:r>
          </w:p>
        </w:tc>
      </w:tr>
    </w:tbl>
    <w:p w14:paraId="29F9C766" w14:textId="6E635850" w:rsidR="00B357BF" w:rsidRDefault="00B357BF" w:rsidP="00AC2D20">
      <w:pPr>
        <w:pStyle w:val="Legendainferior"/>
      </w:pPr>
      <w:r>
        <w:t>Fonte: Os autores.</w:t>
      </w:r>
    </w:p>
    <w:p w14:paraId="1F22CA67" w14:textId="13B7CF35" w:rsidR="00214458" w:rsidRDefault="00214458" w:rsidP="00445710">
      <w:pPr>
        <w:pStyle w:val="Ttulo2"/>
      </w:pPr>
      <w:r>
        <w:t>Regras de negócio</w:t>
      </w:r>
    </w:p>
    <w:p w14:paraId="4039942F" w14:textId="0BF70F30" w:rsidR="00423629" w:rsidRPr="003D2242" w:rsidRDefault="006F4D15" w:rsidP="004B4877">
      <w:r>
        <w:t xml:space="preserve">Nesta subseção, descreva </w:t>
      </w:r>
      <w:r w:rsidRPr="006F4D15">
        <w:rPr>
          <w:rStyle w:val="Destaque"/>
        </w:rPr>
        <w:t>detalhadamente</w:t>
      </w:r>
      <w:r>
        <w:t xml:space="preserve"> quais são as regras de negócio do sistema desenvolvido. É recomendável tentar aproveitar artefatos já produzidos na OPE 1 após serem revisados e atualizados.</w:t>
      </w:r>
      <w:r w:rsidR="00423629">
        <w:t xml:space="preserve"> </w:t>
      </w:r>
      <w:r w:rsidR="00492ECC">
        <w:t xml:space="preserve">Você pode adotar o formato de um quadro para enumerar os requisitos, tal como no </w:t>
      </w:r>
      <w:r w:rsidR="00492ECC">
        <w:fldChar w:fldCharType="begin"/>
      </w:r>
      <w:r w:rsidR="00492ECC">
        <w:instrText xml:space="preserve"> REF _Ref69686388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2</w:t>
      </w:r>
      <w:r w:rsidR="00492ECC">
        <w:fldChar w:fldCharType="end"/>
      </w:r>
      <w:r w:rsidR="00423629">
        <w:t>.</w:t>
      </w:r>
    </w:p>
    <w:p w14:paraId="55830C72" w14:textId="050D13CC" w:rsidR="00492ECC" w:rsidRDefault="00492ECC" w:rsidP="003B0B27">
      <w:pPr>
        <w:pStyle w:val="Legenda"/>
      </w:pPr>
      <w:bookmarkStart w:id="7" w:name="_Ref69686388"/>
      <w:r>
        <w:t xml:space="preserve">Quadro </w:t>
      </w:r>
      <w:r w:rsidR="00915529">
        <w:fldChar w:fldCharType="begin"/>
      </w:r>
      <w:r w:rsidR="00915529">
        <w:instrText xml:space="preserve"> SEQ Quadro \* ARABIC </w:instrText>
      </w:r>
      <w:r w:rsidR="00915529">
        <w:fldChar w:fldCharType="separate"/>
      </w:r>
      <w:r>
        <w:rPr>
          <w:noProof/>
        </w:rPr>
        <w:t>2</w:t>
      </w:r>
      <w:r w:rsidR="00915529">
        <w:rPr>
          <w:noProof/>
        </w:rPr>
        <w:fldChar w:fldCharType="end"/>
      </w:r>
      <w:bookmarkEnd w:id="7"/>
      <w:r>
        <w:t xml:space="preserve"> – Regras de negócio.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423629" w14:paraId="58537C9F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69714" w14:textId="77777777" w:rsidR="00423629" w:rsidRDefault="00423629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EC976" w14:textId="77777777" w:rsidR="00423629" w:rsidRDefault="00423629" w:rsidP="004F4452">
            <w:pPr>
              <w:pStyle w:val="Ttulodatabelajustificado"/>
            </w:pPr>
            <w:r>
              <w:t>Descrição</w:t>
            </w:r>
          </w:p>
        </w:tc>
      </w:tr>
      <w:tr w:rsidR="00423629" w14:paraId="2EBBF9E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C7EA" w14:textId="2E5BCD1D" w:rsidR="00423629" w:rsidRDefault="00423629" w:rsidP="004F4452">
            <w:pPr>
              <w:pStyle w:val="Interiordatabelajustificado"/>
            </w:pPr>
            <w:r>
              <w:t>RN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21EA" w14:textId="174B14F0" w:rsidR="00423629" w:rsidRDefault="00423629" w:rsidP="004F4452">
            <w:pPr>
              <w:pStyle w:val="Interiordatabelajustificado"/>
            </w:pPr>
            <w:r>
              <w:t>A data de retirada do produto não pode ser anterior à data de fabricação.</w:t>
            </w:r>
          </w:p>
        </w:tc>
      </w:tr>
      <w:tr w:rsidR="00423629" w14:paraId="6BACCBD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0255" w14:textId="1DCE8C91" w:rsidR="00423629" w:rsidRDefault="00423629" w:rsidP="004F4452">
            <w:pPr>
              <w:pStyle w:val="Interiordatabelajustificado"/>
            </w:pPr>
            <w:r>
              <w:t>RN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7AE7" w14:textId="7BA9707E" w:rsidR="00423629" w:rsidRDefault="00423629" w:rsidP="004F4452">
            <w:pPr>
              <w:pStyle w:val="Interiordatabelajustificado"/>
            </w:pPr>
            <w:r>
              <w:t xml:space="preserve">Em todo </w:t>
            </w:r>
            <w:r w:rsidR="00933589">
              <w:t xml:space="preserve">dia </w:t>
            </w:r>
            <w:r>
              <w:t>primeiro, o relatório de vendas do mês anterior será produzido e armazenado como um arquivo PDF.</w:t>
            </w:r>
          </w:p>
        </w:tc>
      </w:tr>
      <w:tr w:rsidR="00423629" w14:paraId="2D7141C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6587" w14:textId="2DD205B0" w:rsidR="00423629" w:rsidRDefault="00423629" w:rsidP="004F4452">
            <w:pPr>
              <w:pStyle w:val="Interiordatabelajustificado"/>
            </w:pPr>
            <w:r>
              <w:t>RN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C548" w14:textId="76DD9A6F" w:rsidR="00423629" w:rsidRDefault="00423629" w:rsidP="004F4452">
            <w:pPr>
              <w:pStyle w:val="Interiordatabelajustificado"/>
            </w:pPr>
            <w:r>
              <w:t>Descreva aqui alguma regra de negócio.</w:t>
            </w:r>
          </w:p>
        </w:tc>
      </w:tr>
    </w:tbl>
    <w:p w14:paraId="7B66D4A7" w14:textId="32F8F3DE" w:rsidR="00B357BF" w:rsidRDefault="00B357BF" w:rsidP="00AC2D20">
      <w:pPr>
        <w:pStyle w:val="Legendainferior"/>
      </w:pPr>
      <w:r>
        <w:t>Fonte: Os autores.</w:t>
      </w:r>
    </w:p>
    <w:p w14:paraId="60B3CD90" w14:textId="0D94E658" w:rsidR="00D849AC" w:rsidRPr="005A356A" w:rsidRDefault="00D849AC" w:rsidP="00445710">
      <w:pPr>
        <w:pStyle w:val="Ttulo2"/>
        <w:rPr>
          <w:rFonts w:eastAsia="Arial"/>
        </w:rPr>
      </w:pPr>
      <w:r>
        <w:t>Descrição das funcionalidades</w:t>
      </w:r>
    </w:p>
    <w:p w14:paraId="0B6EFD60" w14:textId="4676181D" w:rsidR="00423629" w:rsidRDefault="006F4D15" w:rsidP="008C657B">
      <w:r>
        <w:t xml:space="preserve">Nesta subseção, descreva </w:t>
      </w:r>
      <w:r w:rsidRPr="006F4D15">
        <w:rPr>
          <w:rStyle w:val="Destaque"/>
        </w:rPr>
        <w:t>detalhadamente</w:t>
      </w:r>
      <w:r>
        <w:t xml:space="preserve"> quais são as funcionalidades do sistema desenvolvido. Apresente também quais são as telas que foram produzidas. É recomendável tentar aproveitar artefatos já produzidos na OPE 1 após serem revisados e atualizados.</w:t>
      </w:r>
    </w:p>
    <w:p w14:paraId="3B87DD30" w14:textId="272E478B" w:rsidR="00732DAA" w:rsidRDefault="00732DAA" w:rsidP="00445710">
      <w:pPr>
        <w:pStyle w:val="Ttulo3"/>
      </w:pPr>
      <w:r>
        <w:t>Login</w:t>
      </w:r>
    </w:p>
    <w:p w14:paraId="5A27F5A0" w14:textId="2FADB105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06E9DCB0" w14:textId="02C7E7E8" w:rsidR="00732DAA" w:rsidRDefault="00732DAA" w:rsidP="00445710">
      <w:pPr>
        <w:pStyle w:val="Ttulo3"/>
      </w:pPr>
      <w:r>
        <w:t>Cadastro de cliente</w:t>
      </w:r>
    </w:p>
    <w:p w14:paraId="05D7683B" w14:textId="39FF541C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29E24970" w14:textId="3DE1BB33" w:rsidR="00732DAA" w:rsidRDefault="00732DAA" w:rsidP="00445710">
      <w:pPr>
        <w:pStyle w:val="Ttulo3"/>
      </w:pPr>
      <w:r>
        <w:lastRenderedPageBreak/>
        <w:t>Cadastro de produto</w:t>
      </w:r>
    </w:p>
    <w:p w14:paraId="625240EC" w14:textId="134A903D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3CDB7971" w14:textId="286018AA" w:rsidR="00732DAA" w:rsidRDefault="00732DAA" w:rsidP="00445710">
      <w:pPr>
        <w:pStyle w:val="Ttulo3"/>
      </w:pPr>
      <w:r>
        <w:t>Preenchimento do carrinho de compras</w:t>
      </w:r>
    </w:p>
    <w:p w14:paraId="2BD18FCF" w14:textId="2E8C3460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1D7E823F" w14:textId="6ED45508" w:rsidR="00732DAA" w:rsidRDefault="00732DAA" w:rsidP="00445710">
      <w:pPr>
        <w:pStyle w:val="Ttulo3"/>
      </w:pPr>
      <w:r>
        <w:t>Conclusão da venda</w:t>
      </w:r>
    </w:p>
    <w:p w14:paraId="3B44CD89" w14:textId="2A1186E2" w:rsidR="00715D0E" w:rsidRPr="00715D0E" w:rsidRDefault="00732DAA" w:rsidP="00715D0E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79983EF2" w14:textId="3E13E0EE" w:rsidR="00D849AC" w:rsidRDefault="00214458" w:rsidP="00445710">
      <w:pPr>
        <w:pStyle w:val="Ttulo1"/>
      </w:pPr>
      <w:r>
        <w:t>Projeto, análise e implementação</w:t>
      </w:r>
    </w:p>
    <w:p w14:paraId="2254E7F7" w14:textId="3CDF96F2" w:rsidR="00214458" w:rsidRDefault="00214458" w:rsidP="00466DDE">
      <w:r>
        <w:t xml:space="preserve">Nesta seção deve ser descrito todo o projeto de sistema, análise de </w:t>
      </w:r>
      <w:r w:rsidRPr="00EE046D">
        <w:rPr>
          <w:rStyle w:val="Estrangeiro"/>
          <w:lang w:val="pt-BR"/>
        </w:rPr>
        <w:t>software</w:t>
      </w:r>
      <w:r>
        <w:t xml:space="preserve"> e projeto de </w:t>
      </w:r>
      <w:r w:rsidRPr="00EE046D">
        <w:rPr>
          <w:rStyle w:val="Estrangeiro"/>
          <w:lang w:val="pt-BR"/>
        </w:rPr>
        <w:t>software</w:t>
      </w:r>
      <w:r>
        <w:t xml:space="preserve"> da solução proposta, de forma resumida. Muito do conteúdo desta seção vai estar presente nos artefatos gerados nessas etapas, como a arquitetura do sistema, diagrama de componentes, diagramas de bancos de dados e tecnologias utilizadas.</w:t>
      </w:r>
    </w:p>
    <w:p w14:paraId="0BE6E501" w14:textId="51B88B8E" w:rsidR="00715D0E" w:rsidRPr="00466DDE" w:rsidRDefault="00466DDE" w:rsidP="00715D0E">
      <w:r>
        <w:t xml:space="preserve">Comece dando uma </w:t>
      </w:r>
      <w:bookmarkStart w:id="8" w:name="_Hlk54975112"/>
      <w:r>
        <w:t>descrição geral de como a sua solução foi desenvolvida, onde está hospedada e como funciona.</w:t>
      </w:r>
      <w:bookmarkEnd w:id="8"/>
    </w:p>
    <w:p w14:paraId="4C523B33" w14:textId="55823578" w:rsidR="00A347E9" w:rsidRPr="005A356A" w:rsidRDefault="00214458" w:rsidP="00445710">
      <w:pPr>
        <w:pStyle w:val="Ttulo2"/>
        <w:rPr>
          <w:rFonts w:eastAsia="Arial"/>
        </w:rPr>
      </w:pPr>
      <w:r>
        <w:t>Arquitetura, módulos e subsistemas</w:t>
      </w:r>
    </w:p>
    <w:p w14:paraId="2139F89A" w14:textId="7D03FC74" w:rsidR="00F53E8E" w:rsidRDefault="00214458" w:rsidP="00F53E8E">
      <w:r>
        <w:t xml:space="preserve">Nesta subseção deve estar descrita toda a composição da solução. Além do diagrama de componentes, deve ser mostrada a divisão de sistemas/subsistemas adotados. </w:t>
      </w:r>
      <w:bookmarkStart w:id="9" w:name="_Hlk54975124"/>
      <w:r w:rsidR="00D41388">
        <w:t xml:space="preserve">Mostre e explique qual é </w:t>
      </w:r>
      <w:r w:rsidR="00D41388" w:rsidRPr="00EE046D">
        <w:rPr>
          <w:rStyle w:val="Estrangeiro"/>
          <w:lang w:val="pt-BR"/>
        </w:rPr>
        <w:t>frontend</w:t>
      </w:r>
      <w:r w:rsidR="00D41388">
        <w:t xml:space="preserve"> e qual é o </w:t>
      </w:r>
      <w:r w:rsidR="00D41388" w:rsidRPr="00EE046D">
        <w:rPr>
          <w:rStyle w:val="Estrangeiro"/>
          <w:lang w:val="pt-BR"/>
        </w:rPr>
        <w:t>backend</w:t>
      </w:r>
      <w:r w:rsidR="00D41388">
        <w:t xml:space="preserve">, como estão separados, onde está o banco de dados e como é que o navegador ou aplicativo desenvolvido conversa com a aplicação. </w:t>
      </w:r>
      <w:r w:rsidR="00466DDE">
        <w:t>Descreva também onde e como a aplicação foi hospedada (</w:t>
      </w:r>
      <w:proofErr w:type="spellStart"/>
      <w:r w:rsidR="00466DDE" w:rsidRPr="00EE046D">
        <w:rPr>
          <w:rStyle w:val="Estrangeiro"/>
          <w:lang w:val="pt-BR"/>
        </w:rPr>
        <w:t>cloud</w:t>
      </w:r>
      <w:proofErr w:type="spellEnd"/>
      <w:r w:rsidR="00466DDE">
        <w:t xml:space="preserve">, </w:t>
      </w:r>
      <w:r w:rsidR="00466DDE" w:rsidRPr="00EE046D">
        <w:rPr>
          <w:rStyle w:val="Estrangeiro"/>
          <w:lang w:val="pt-BR"/>
        </w:rPr>
        <w:t>container</w:t>
      </w:r>
      <w:r w:rsidR="00466DDE">
        <w:t xml:space="preserve">, </w:t>
      </w:r>
      <w:proofErr w:type="spellStart"/>
      <w:r w:rsidR="00466DDE">
        <w:t>URLs</w:t>
      </w:r>
      <w:proofErr w:type="spellEnd"/>
      <w:r w:rsidR="00466DDE">
        <w:t xml:space="preserve">, </w:t>
      </w:r>
      <w:proofErr w:type="spellStart"/>
      <w:r w:rsidR="00466DDE">
        <w:t>etc</w:t>
      </w:r>
      <w:proofErr w:type="spellEnd"/>
      <w:r w:rsidR="00466DDE">
        <w:t>).</w:t>
      </w:r>
    </w:p>
    <w:p w14:paraId="1CF8D6D1" w14:textId="04FAEFEC" w:rsidR="00800208" w:rsidRDefault="00800208" w:rsidP="00F53E8E">
      <w:r>
        <w:t xml:space="preserve">As listagens são locais onde você pode colocar trechos de código-fonte quando necessários, tal como na </w:t>
      </w:r>
      <w:r>
        <w:fldChar w:fldCharType="begin"/>
      </w:r>
      <w:r>
        <w:instrText xml:space="preserve"> REF _Ref69683325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 No entanto, considerando o objetivo e o escopo do relatório técnico, dificilmente você terá que utilizar esse recurso. Caso tiver certeza de que é necessário, utilize-o com moderação.</w:t>
      </w:r>
    </w:p>
    <w:p w14:paraId="4802FDB1" w14:textId="77777777" w:rsidR="00F53E8E" w:rsidRDefault="00F53E8E" w:rsidP="003B0B27">
      <w:pPr>
        <w:pStyle w:val="Legenda"/>
      </w:pPr>
      <w:bookmarkStart w:id="10" w:name="_Ref69683325"/>
      <w:r>
        <w:t xml:space="preserve">Listagem </w:t>
      </w:r>
      <w:r w:rsidR="00915529">
        <w:fldChar w:fldCharType="begin"/>
      </w:r>
      <w:r w:rsidR="00915529">
        <w:instrText xml:space="preserve"> SEQ Listagem \* ARABIC </w:instrText>
      </w:r>
      <w:r w:rsidR="00915529">
        <w:fldChar w:fldCharType="separate"/>
      </w:r>
      <w:r>
        <w:rPr>
          <w:noProof/>
        </w:rPr>
        <w:t>1</w:t>
      </w:r>
      <w:r w:rsidR="00915529">
        <w:rPr>
          <w:noProof/>
        </w:rPr>
        <w:fldChar w:fldCharType="end"/>
      </w:r>
      <w:bookmarkEnd w:id="10"/>
      <w:r>
        <w:t xml:space="preserve"> </w:t>
      </w:r>
      <w:r w:rsidRPr="00004837">
        <w:t>–</w:t>
      </w:r>
      <w:r>
        <w:t xml:space="preserve"> Exemplo de listagem de código.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61"/>
      </w:tblGrid>
      <w:tr w:rsidR="00F53E8E" w14:paraId="673A8AA0" w14:textId="77777777" w:rsidTr="00105F41">
        <w:tc>
          <w:tcPr>
            <w:tcW w:w="9061" w:type="dxa"/>
          </w:tcPr>
          <w:p w14:paraId="35CB4FA9" w14:textId="77777777" w:rsidR="00F53E8E" w:rsidRPr="00EE046D" w:rsidRDefault="00F53E8E" w:rsidP="00687D1F">
            <w:pPr>
              <w:pStyle w:val="Listagem"/>
              <w:rPr>
                <w:lang w:val="pt-BR"/>
              </w:rPr>
            </w:pPr>
            <w:r w:rsidRPr="00EE046D">
              <w:rPr>
                <w:lang w:val="pt-BR"/>
              </w:rPr>
              <w:t>nome = input("Digite o seu nome: ")</w:t>
            </w:r>
          </w:p>
          <w:p w14:paraId="53BBD07F" w14:textId="77777777" w:rsidR="00F53E8E" w:rsidRPr="00EE046D" w:rsidRDefault="00F53E8E" w:rsidP="00687D1F">
            <w:pPr>
              <w:pStyle w:val="Listagem"/>
              <w:rPr>
                <w:lang w:val="pt-BR"/>
              </w:rPr>
            </w:pPr>
            <w:r w:rsidRPr="00EE046D">
              <w:rPr>
                <w:lang w:val="pt-BR"/>
              </w:rPr>
              <w:t>print(f"Olá, {nome}, boa tarde!")</w:t>
            </w:r>
          </w:p>
        </w:tc>
      </w:tr>
    </w:tbl>
    <w:p w14:paraId="2A5D212E" w14:textId="4BE50AF2" w:rsidR="00466DDE" w:rsidRDefault="00F53E8E" w:rsidP="00AC2D20">
      <w:pPr>
        <w:pStyle w:val="Legendainferior"/>
      </w:pPr>
      <w:r>
        <w:t>Fonte: Os autores.</w:t>
      </w:r>
    </w:p>
    <w:p w14:paraId="3DE79C41" w14:textId="345D2E65" w:rsidR="00732DAA" w:rsidRDefault="00732DAA" w:rsidP="00445710">
      <w:pPr>
        <w:pStyle w:val="Ttulo3"/>
      </w:pPr>
      <w:r>
        <w:t>Módulo X</w:t>
      </w:r>
    </w:p>
    <w:p w14:paraId="3E156C6C" w14:textId="5E94C2B7" w:rsidR="00732DAA" w:rsidRDefault="00732DAA" w:rsidP="00466DDE">
      <w:r>
        <w:t>Descrição do módulo X.</w:t>
      </w:r>
    </w:p>
    <w:p w14:paraId="1E379EEA" w14:textId="0CC67402" w:rsidR="00732DAA" w:rsidRDefault="00732DAA" w:rsidP="00445710">
      <w:pPr>
        <w:pStyle w:val="Ttulo3"/>
      </w:pPr>
      <w:r>
        <w:t>Módulo Y</w:t>
      </w:r>
    </w:p>
    <w:p w14:paraId="09C879B6" w14:textId="0BFED155" w:rsidR="00732DAA" w:rsidRDefault="00732DAA" w:rsidP="00466DDE">
      <w:r>
        <w:t>Descrição do módulo Y.</w:t>
      </w:r>
    </w:p>
    <w:p w14:paraId="45CCD50B" w14:textId="54C460E7" w:rsidR="00732DAA" w:rsidRDefault="00732DAA" w:rsidP="00445710">
      <w:pPr>
        <w:pStyle w:val="Ttulo3"/>
      </w:pPr>
      <w:r>
        <w:lastRenderedPageBreak/>
        <w:t>Subsistema Z</w:t>
      </w:r>
    </w:p>
    <w:p w14:paraId="49E72F81" w14:textId="50C8F37D" w:rsidR="00715D0E" w:rsidRDefault="00732DAA" w:rsidP="00715D0E">
      <w:r>
        <w:t>Descrição do subsistema Z.</w:t>
      </w:r>
    </w:p>
    <w:bookmarkEnd w:id="9"/>
    <w:p w14:paraId="31E355FE" w14:textId="2A48CD70" w:rsidR="00214458" w:rsidRDefault="00214458" w:rsidP="00445710">
      <w:pPr>
        <w:pStyle w:val="Ttulo2"/>
      </w:pPr>
      <w:r>
        <w:t>Projeto de banco de dados</w:t>
      </w:r>
    </w:p>
    <w:p w14:paraId="4FC22876" w14:textId="11AEE451" w:rsidR="00214458" w:rsidRPr="00214458" w:rsidRDefault="00214458" w:rsidP="00214458">
      <w:r>
        <w:t>Aqui deve constar o modelo físico do banco de dados e a descrição deste modelo. Descreva qual é a razão de ser de cada tabela e dos seus campos</w:t>
      </w:r>
      <w:r w:rsidR="005F5276">
        <w:t>.</w:t>
      </w:r>
    </w:p>
    <w:p w14:paraId="51CEBB8D" w14:textId="29F2FFD2" w:rsidR="00466DDE" w:rsidRPr="005A356A" w:rsidRDefault="00466DDE" w:rsidP="00445710">
      <w:pPr>
        <w:pStyle w:val="Ttulo2"/>
        <w:rPr>
          <w:rFonts w:eastAsia="Arial"/>
        </w:rPr>
      </w:pPr>
      <w:r>
        <w:t xml:space="preserve">Estrutura do </w:t>
      </w:r>
      <w:r w:rsidR="006D4D87">
        <w:t>sistema</w:t>
      </w:r>
    </w:p>
    <w:p w14:paraId="1AA24F8D" w14:textId="674B3177" w:rsidR="008033CA" w:rsidRDefault="00466DDE" w:rsidP="008033CA">
      <w:bookmarkStart w:id="11" w:name="_Hlk54975141"/>
      <w:r>
        <w:t>Descreva como você estruturou o seu banco de dados. É uma boa ideia também explicar quais são as tabelas, campos e relacionamentos. Coloque um diagrama de banco de dados.</w:t>
      </w:r>
      <w:bookmarkEnd w:id="11"/>
      <w:r w:rsidR="006D4D87">
        <w:t xml:space="preserve"> </w:t>
      </w:r>
      <w:bookmarkStart w:id="12" w:name="_Hlk54975391"/>
      <w:r w:rsidR="006D4D87">
        <w:t xml:space="preserve">Descreva quais são as camadas do sistema e como ele é arquitetado internamente (MVC, </w:t>
      </w:r>
      <w:proofErr w:type="spellStart"/>
      <w:r w:rsidR="006D4D87">
        <w:t>microsserviços</w:t>
      </w:r>
      <w:proofErr w:type="spellEnd"/>
      <w:r w:rsidR="006D4D87">
        <w:t xml:space="preserve">, monolítico, integrações, </w:t>
      </w:r>
      <w:r w:rsidR="00F53E8E">
        <w:t>entre outros</w:t>
      </w:r>
      <w:r w:rsidR="006D4D87">
        <w:t>).</w:t>
      </w:r>
      <w:bookmarkEnd w:id="12"/>
      <w:r w:rsidR="006D4D87">
        <w:t xml:space="preserve"> Lembre-se que utilizar imagens enriquece bastante</w:t>
      </w:r>
      <w:r w:rsidR="00E40E91">
        <w:t xml:space="preserve"> o conteúdo do trabalho</w:t>
      </w:r>
      <w:r w:rsidR="006D4D87">
        <w:t>.</w:t>
      </w:r>
    </w:p>
    <w:p w14:paraId="668E49B3" w14:textId="75914B92" w:rsidR="00466DDE" w:rsidRPr="005A356A" w:rsidRDefault="006D4D87" w:rsidP="00445710">
      <w:pPr>
        <w:pStyle w:val="Ttulo2"/>
        <w:rPr>
          <w:rFonts w:eastAsia="Arial"/>
        </w:rPr>
      </w:pPr>
      <w:r>
        <w:t>Tecnologias utilizadas</w:t>
      </w:r>
    </w:p>
    <w:p w14:paraId="4B7AAE50" w14:textId="3985999D" w:rsidR="00346950" w:rsidRDefault="00466DDE" w:rsidP="00466DDE">
      <w:bookmarkStart w:id="13" w:name="_Hlk54975415"/>
      <w:bookmarkStart w:id="14" w:name="_Hlk54975155"/>
      <w:r>
        <w:t>Descreva quais são as linguagens de programação vocês usaram</w:t>
      </w:r>
      <w:bookmarkEnd w:id="13"/>
      <w:r>
        <w:t xml:space="preserve">, como e onde. Descreva também quais são os </w:t>
      </w:r>
      <w:r w:rsidRPr="00EE046D">
        <w:rPr>
          <w:rStyle w:val="Estrangeiro"/>
          <w:lang w:val="pt-BR"/>
        </w:rPr>
        <w:t>frameworks</w:t>
      </w:r>
      <w:r>
        <w:t xml:space="preserve"> que vocês estão utilizando, como vocês utilizam e o porquê.</w:t>
      </w:r>
      <w:bookmarkStart w:id="15" w:name="_Hlk54975167"/>
      <w:bookmarkEnd w:id="14"/>
      <w:r w:rsidR="00E40E91">
        <w:t xml:space="preserve"> </w:t>
      </w:r>
      <w:r w:rsidR="006D4D87" w:rsidRPr="00381BB8">
        <w:t>Descreva quais foram as ferramentas que vocês utilizaram para desenvolver o sistema, mas que não fazem parte dele (</w:t>
      </w:r>
      <w:proofErr w:type="spellStart"/>
      <w:r w:rsidR="006D4D87" w:rsidRPr="00381BB8">
        <w:t>ex</w:t>
      </w:r>
      <w:proofErr w:type="spellEnd"/>
      <w:r w:rsidR="006D4D87" w:rsidRPr="00381BB8">
        <w:t xml:space="preserve">: </w:t>
      </w:r>
      <w:proofErr w:type="spellStart"/>
      <w:r w:rsidR="005D352E">
        <w:t>G</w:t>
      </w:r>
      <w:r w:rsidR="006D4D87" w:rsidRPr="00381BB8">
        <w:t>it</w:t>
      </w:r>
      <w:proofErr w:type="spellEnd"/>
      <w:r w:rsidR="006D4D87" w:rsidRPr="00381BB8">
        <w:t xml:space="preserve">, </w:t>
      </w:r>
      <w:proofErr w:type="spellStart"/>
      <w:r w:rsidR="005D352E">
        <w:t>F</w:t>
      </w:r>
      <w:r w:rsidR="006D4D87" w:rsidRPr="00381BB8">
        <w:t>igma</w:t>
      </w:r>
      <w:proofErr w:type="spellEnd"/>
      <w:r w:rsidR="006D4D87" w:rsidRPr="00381BB8">
        <w:t xml:space="preserve">, </w:t>
      </w:r>
      <w:r w:rsidR="005D352E">
        <w:t>V</w:t>
      </w:r>
      <w:r w:rsidR="006D4D87" w:rsidRPr="00381BB8">
        <w:t xml:space="preserve">isual </w:t>
      </w:r>
      <w:r w:rsidR="005D352E">
        <w:t>S</w:t>
      </w:r>
      <w:r w:rsidR="006D4D87" w:rsidRPr="00381BB8">
        <w:t xml:space="preserve">tudio, </w:t>
      </w:r>
      <w:proofErr w:type="spellStart"/>
      <w:r w:rsidR="005D352E">
        <w:t>T</w:t>
      </w:r>
      <w:r w:rsidR="006D4D87" w:rsidRPr="00381BB8">
        <w:t>rello</w:t>
      </w:r>
      <w:proofErr w:type="spellEnd"/>
      <w:r w:rsidR="006D4D87" w:rsidRPr="00381BB8">
        <w:t xml:space="preserve">, </w:t>
      </w:r>
      <w:proofErr w:type="spellStart"/>
      <w:r w:rsidR="006D4D87" w:rsidRPr="00381BB8">
        <w:t>etc</w:t>
      </w:r>
      <w:proofErr w:type="spellEnd"/>
      <w:r w:rsidR="006D4D87" w:rsidRPr="00381BB8">
        <w:t>).</w:t>
      </w:r>
      <w:r w:rsidR="00E40E91">
        <w:t xml:space="preserve"> Imagens são bem-vindas.</w:t>
      </w:r>
    </w:p>
    <w:p w14:paraId="37666A2F" w14:textId="51773431" w:rsidR="003567D4" w:rsidRDefault="00346950">
      <w:r>
        <w:t>É importante que você coloque aqui</w:t>
      </w:r>
      <w:r w:rsidR="006D4D87" w:rsidRPr="00381BB8">
        <w:t xml:space="preserve"> quais são as </w:t>
      </w:r>
      <w:proofErr w:type="spellStart"/>
      <w:r w:rsidR="006D4D87" w:rsidRPr="00381BB8">
        <w:t>URLs</w:t>
      </w:r>
      <w:proofErr w:type="spellEnd"/>
      <w:r w:rsidR="006D4D87" w:rsidRPr="00381BB8">
        <w:t xml:space="preserve"> do </w:t>
      </w:r>
      <w:r w:rsidR="005D352E">
        <w:t>G</w:t>
      </w:r>
      <w:r w:rsidR="006D4D87" w:rsidRPr="00381BB8">
        <w:t>it</w:t>
      </w:r>
      <w:r w:rsidR="005D352E">
        <w:t>H</w:t>
      </w:r>
      <w:r w:rsidR="006D4D87" w:rsidRPr="00381BB8">
        <w:t>ub que você está utilizando.</w:t>
      </w:r>
      <w:bookmarkEnd w:id="15"/>
      <w:r>
        <w:t xml:space="preserve"> </w:t>
      </w:r>
      <w:r w:rsidRPr="00346950">
        <w:rPr>
          <w:rStyle w:val="Destaque"/>
        </w:rPr>
        <w:t>Não se esqueça disso!</w:t>
      </w:r>
      <w:r w:rsidR="00AC57D2" w:rsidRPr="00AC57D2">
        <w:t xml:space="preserve"> Segue um exemplo no parágrafo a seguir</w:t>
      </w:r>
      <w:r w:rsidR="00AC57D2">
        <w:t>:</w:t>
      </w:r>
    </w:p>
    <w:p w14:paraId="5DC5F1D0" w14:textId="651A0D65" w:rsidR="003567D4" w:rsidRDefault="003567D4">
      <w:r>
        <w:t xml:space="preserve">A URL do projeto no GitHub é </w:t>
      </w:r>
      <w:hyperlink r:id="rId11" w:history="1">
        <w:r w:rsidRPr="00EE046D">
          <w:rPr>
            <w:rStyle w:val="Hyperlink"/>
            <w:rFonts w:ascii="Courier New" w:hAnsi="Courier New"/>
            <w:sz w:val="20"/>
            <w:lang w:val="pt-BR"/>
          </w:rPr>
          <w:t>https://github.com/python/cpython</w:t>
        </w:r>
      </w:hyperlink>
      <w:r>
        <w:t>.</w:t>
      </w:r>
    </w:p>
    <w:p w14:paraId="24B378C6" w14:textId="72C3D4C1" w:rsidR="00A347E9" w:rsidRDefault="006D4D87">
      <w:r>
        <w:t>Se preferir,</w:t>
      </w:r>
      <w:r w:rsidR="00D63431">
        <w:t xml:space="preserve"> </w:t>
      </w:r>
      <w:r>
        <w:t>liste</w:t>
      </w:r>
      <w:r w:rsidR="00D63431">
        <w:t xml:space="preserve"> todas as tecnologias utilizadas</w:t>
      </w:r>
      <w:r>
        <w:t xml:space="preserve">, tal como demonstrado na </w:t>
      </w:r>
      <w:r w:rsidR="00492ECC">
        <w:fldChar w:fldCharType="begin"/>
      </w:r>
      <w:r w:rsidR="00492ECC">
        <w:instrText xml:space="preserve"> REF _Ref69686458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3</w:t>
      </w:r>
      <w:r w:rsidR="00492ECC">
        <w:fldChar w:fldCharType="end"/>
      </w:r>
      <w:r w:rsidR="00D63431">
        <w:t xml:space="preserve">, </w:t>
      </w:r>
      <w:r>
        <w:t>evidenciando</w:t>
      </w:r>
      <w:r w:rsidR="00D63431">
        <w:t xml:space="preserve"> o propósito de cada uma dentro da solução e uma justificativa simples do motivo de sua utilização.</w:t>
      </w:r>
    </w:p>
    <w:p w14:paraId="1EBA10C0" w14:textId="7B2F824A" w:rsidR="00492ECC" w:rsidRDefault="00492ECC" w:rsidP="003B0B27">
      <w:pPr>
        <w:pStyle w:val="Legenda"/>
      </w:pPr>
      <w:bookmarkStart w:id="16" w:name="_heading=h.tyjcwt" w:colFirst="0" w:colLast="0"/>
      <w:bookmarkStart w:id="17" w:name="_Ref69686458"/>
      <w:bookmarkEnd w:id="16"/>
      <w:r>
        <w:t xml:space="preserve">Quadro </w:t>
      </w:r>
      <w:r w:rsidR="00915529">
        <w:fldChar w:fldCharType="begin"/>
      </w:r>
      <w:r w:rsidR="00915529">
        <w:instrText xml:space="preserve"> SEQ Quadro \* ARABIC </w:instrText>
      </w:r>
      <w:r w:rsidR="00915529">
        <w:fldChar w:fldCharType="separate"/>
      </w:r>
      <w:r>
        <w:rPr>
          <w:noProof/>
        </w:rPr>
        <w:t>3</w:t>
      </w:r>
      <w:r w:rsidR="00915529">
        <w:rPr>
          <w:noProof/>
        </w:rPr>
        <w:fldChar w:fldCharType="end"/>
      </w:r>
      <w:bookmarkEnd w:id="17"/>
      <w:r>
        <w:t xml:space="preserve"> – Tecnologias utilizadas.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3D4F54" w14:paraId="047768E4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E9AC1" w14:textId="77777777" w:rsidR="003D4F54" w:rsidRDefault="003D4F54" w:rsidP="004F4452">
            <w:pPr>
              <w:pStyle w:val="Ttulodatabelajustificado"/>
            </w:pPr>
            <w:r>
              <w:t>Tecnologia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37EE2" w14:textId="77777777" w:rsidR="003D4F54" w:rsidRDefault="003D4F54" w:rsidP="004F4452">
            <w:pPr>
              <w:pStyle w:val="Ttulodatabelajustificado"/>
            </w:pPr>
            <w:r>
              <w:t>Justificativa</w:t>
            </w:r>
          </w:p>
        </w:tc>
      </w:tr>
      <w:tr w:rsidR="003D4F54" w14:paraId="61A1B0C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9C8F" w14:textId="77777777" w:rsidR="003D4F54" w:rsidRDefault="003D4F54" w:rsidP="004F4452">
            <w:pPr>
              <w:pStyle w:val="Interiordatabelajustificado"/>
            </w:pPr>
            <w:proofErr w:type="spellStart"/>
            <w:r>
              <w:t>Git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9691" w14:textId="77777777" w:rsidR="00346950" w:rsidRDefault="00346950" w:rsidP="004F4452">
            <w:pPr>
              <w:pStyle w:val="Interiordatabelajustificado"/>
            </w:pPr>
            <w:r>
              <w:t>Sistema de versionamento de código distribuído entre todos os desenvolvedores.</w:t>
            </w:r>
          </w:p>
          <w:p w14:paraId="41C5F054" w14:textId="46FEE4A9" w:rsidR="003D4F54" w:rsidRDefault="00346950" w:rsidP="004F4452">
            <w:pPr>
              <w:pStyle w:val="Interiordatabelajustificado"/>
            </w:pPr>
            <w:r>
              <w:t>Necessário também devido as ferramentas de hospedagem escolhidas.</w:t>
            </w:r>
          </w:p>
        </w:tc>
      </w:tr>
      <w:tr w:rsidR="00346950" w14:paraId="6E59167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BFC17" w14:textId="3C4C5D80" w:rsidR="00346950" w:rsidRDefault="00346950" w:rsidP="004F4452">
            <w:pPr>
              <w:pStyle w:val="Interiordatabelajustificado"/>
            </w:pPr>
            <w:r>
              <w:t>GitHub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AAA3" w14:textId="546C9686" w:rsidR="00346950" w:rsidRDefault="00346950" w:rsidP="004F4452">
            <w:pPr>
              <w:pStyle w:val="Interiordatabelajustificado"/>
            </w:pPr>
            <w:r w:rsidRPr="00EE046D">
              <w:rPr>
                <w:rStyle w:val="Estrangeiro"/>
                <w:lang w:val="pt-BR"/>
              </w:rPr>
              <w:t>Site</w:t>
            </w:r>
            <w:r>
              <w:t xml:space="preserve"> onde o código-fonte é hospedado e </w:t>
            </w:r>
            <w:proofErr w:type="spellStart"/>
            <w:r>
              <w:t>versionado</w:t>
            </w:r>
            <w:proofErr w:type="spellEnd"/>
            <w:r>
              <w:t>.</w:t>
            </w:r>
          </w:p>
        </w:tc>
      </w:tr>
      <w:tr w:rsidR="003D4F54" w14:paraId="494513CD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1869" w14:textId="019C289A" w:rsidR="003D4F54" w:rsidRDefault="003D4F54" w:rsidP="004F4452">
            <w:pPr>
              <w:pStyle w:val="Interiordatabelajustificado"/>
            </w:pPr>
            <w:r>
              <w:t>Python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11C9" w14:textId="7D9AAD56" w:rsidR="003D4F54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EE046D">
              <w:rPr>
                <w:rStyle w:val="Estrangeiro"/>
                <w:lang w:val="pt-BR"/>
              </w:rPr>
              <w:t>backend</w:t>
            </w:r>
            <w:r>
              <w:t xml:space="preserve"> do projeto</w:t>
            </w:r>
            <w:r w:rsidR="003D4F54">
              <w:t>.</w:t>
            </w:r>
          </w:p>
        </w:tc>
      </w:tr>
      <w:tr w:rsidR="003D4F54" w14:paraId="5018FB61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79C2" w14:textId="20A9DECF" w:rsidR="003D4F54" w:rsidRDefault="003D4F54" w:rsidP="004F4452">
            <w:pPr>
              <w:pStyle w:val="Interiordatabelajustificado"/>
            </w:pPr>
            <w:proofErr w:type="spellStart"/>
            <w:r>
              <w:t>MariaDB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5808" w14:textId="101EF4B0" w:rsidR="003D4F54" w:rsidRPr="005A356A" w:rsidRDefault="00346950" w:rsidP="004F4452">
            <w:pPr>
              <w:pStyle w:val="Interiordatabelajustificado"/>
            </w:pPr>
            <w:r>
              <w:t>Sistema gerenciador de banco de dados</w:t>
            </w:r>
            <w:r w:rsidR="003D4F54" w:rsidRPr="005A356A">
              <w:t xml:space="preserve"> </w:t>
            </w:r>
            <w:r>
              <w:t>r</w:t>
            </w:r>
            <w:r w:rsidR="003D4F54" w:rsidRPr="005A356A">
              <w:t xml:space="preserve">elacional </w:t>
            </w:r>
            <w:r>
              <w:t>utilizado para persistirem-se os dados cadastrais do projeto</w:t>
            </w:r>
            <w:r w:rsidR="003D4F54" w:rsidRPr="005A356A">
              <w:t>.</w:t>
            </w:r>
          </w:p>
        </w:tc>
      </w:tr>
      <w:tr w:rsidR="00346950" w14:paraId="0E536DB0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43E73" w14:textId="46289AE1" w:rsidR="00346950" w:rsidRDefault="00346950" w:rsidP="004F4452">
            <w:pPr>
              <w:pStyle w:val="Interiordatabelajustificado"/>
            </w:pPr>
            <w:proofErr w:type="spellStart"/>
            <w:r>
              <w:t>Flask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C9BD8" w14:textId="1BE6EBA1" w:rsidR="00346950" w:rsidRDefault="00346950" w:rsidP="004F4452">
            <w:pPr>
              <w:pStyle w:val="Interiordatabelajustificado"/>
            </w:pPr>
            <w:r>
              <w:t xml:space="preserve">Biblioteca em Python utilizada para servir-se as funcionalidades do </w:t>
            </w:r>
            <w:r w:rsidRPr="00EE046D">
              <w:rPr>
                <w:rStyle w:val="Estrangeiro"/>
                <w:lang w:val="pt-BR"/>
              </w:rPr>
              <w:t>backend</w:t>
            </w:r>
            <w:r>
              <w:t xml:space="preserve"> por meio do protocolo HTTP.</w:t>
            </w:r>
          </w:p>
        </w:tc>
      </w:tr>
      <w:tr w:rsidR="00346950" w14:paraId="068F1EF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40BC" w14:textId="69813362" w:rsidR="00346950" w:rsidRDefault="00346950" w:rsidP="004F4452">
            <w:pPr>
              <w:pStyle w:val="Interiordatabelajustificado"/>
            </w:pPr>
            <w:proofErr w:type="spellStart"/>
            <w:r>
              <w:t>Jinja</w:t>
            </w:r>
            <w:proofErr w:type="spellEnd"/>
            <w:r>
              <w:t xml:space="preserve"> 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3342" w14:textId="1ADFD8CB" w:rsidR="00346950" w:rsidRDefault="00346950" w:rsidP="004F4452">
            <w:pPr>
              <w:pStyle w:val="Interiordatabelajustificado"/>
            </w:pPr>
            <w:r>
              <w:t xml:space="preserve">Biblioteca do Python utilizada para, em conjunto com o </w:t>
            </w:r>
            <w:proofErr w:type="spellStart"/>
            <w:r>
              <w:t>Flask</w:t>
            </w:r>
            <w:proofErr w:type="spellEnd"/>
            <w:r>
              <w:t xml:space="preserve">, montar-se no </w:t>
            </w:r>
            <w:r w:rsidRPr="00EE046D">
              <w:rPr>
                <w:rStyle w:val="Estrangeiro"/>
                <w:lang w:val="pt-BR"/>
              </w:rPr>
              <w:t>backend</w:t>
            </w:r>
            <w:r>
              <w:t xml:space="preserve"> as páginas HTML que serão servidas ao navegador cliente.</w:t>
            </w:r>
          </w:p>
        </w:tc>
      </w:tr>
      <w:tr w:rsidR="00346950" w14:paraId="43E992D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A1ECA" w14:textId="71512DE2" w:rsidR="00346950" w:rsidRDefault="00346950" w:rsidP="004F4452">
            <w:pPr>
              <w:pStyle w:val="Interiordatabelajustificado"/>
            </w:pPr>
            <w:r>
              <w:t>HTML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BDCFC" w14:textId="376C8CB5" w:rsidR="00346950" w:rsidRDefault="00346950" w:rsidP="004F4452">
            <w:pPr>
              <w:pStyle w:val="Interiordatabelajustificado"/>
            </w:pPr>
            <w:r>
              <w:t>Padrão no qual as páginas servidas ao navegador cliente estão codificadas.</w:t>
            </w:r>
          </w:p>
        </w:tc>
      </w:tr>
      <w:tr w:rsidR="00346950" w14:paraId="21C9E64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D315" w14:textId="1E658916" w:rsidR="00346950" w:rsidRDefault="00346950" w:rsidP="004F4452">
            <w:pPr>
              <w:pStyle w:val="Interiordatabelajustificado"/>
            </w:pPr>
            <w:r>
              <w:lastRenderedPageBreak/>
              <w:t>CSS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67B03" w14:textId="69862DD7" w:rsidR="00346950" w:rsidRDefault="00346950" w:rsidP="004F4452">
            <w:pPr>
              <w:pStyle w:val="Interiordatabelajustificado"/>
            </w:pPr>
            <w:r>
              <w:t>Padrão utilizado pelo navegador para estilizar e formatar as páginas clientes adequadamente.</w:t>
            </w:r>
          </w:p>
        </w:tc>
      </w:tr>
      <w:tr w:rsidR="00346950" w14:paraId="054DF8E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5222" w14:textId="42E18A7E" w:rsidR="00346950" w:rsidRDefault="00346950" w:rsidP="004F4452">
            <w:pPr>
              <w:pStyle w:val="Interiordatabelajustificado"/>
            </w:pPr>
            <w:proofErr w:type="spellStart"/>
            <w:r>
              <w:t>Java</w:t>
            </w:r>
            <w:r w:rsidR="00F50ACC">
              <w:t>S</w:t>
            </w:r>
            <w:r>
              <w:t>cript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08292" w14:textId="4C2893F1" w:rsidR="00346950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EE046D">
              <w:rPr>
                <w:rStyle w:val="Estrangeiro"/>
                <w:lang w:val="pt-BR"/>
              </w:rPr>
              <w:t>frontend</w:t>
            </w:r>
            <w:r>
              <w:t xml:space="preserve"> do projeto.</w:t>
            </w:r>
          </w:p>
        </w:tc>
      </w:tr>
      <w:tr w:rsidR="00346950" w14:paraId="549295B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55DE" w14:textId="0FDCA95D" w:rsidR="00346950" w:rsidRDefault="00346950" w:rsidP="004F4452">
            <w:pPr>
              <w:pStyle w:val="Interiordatabelajustificado"/>
            </w:pPr>
            <w:proofErr w:type="spellStart"/>
            <w:r>
              <w:t>Bootstrap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B0EC6" w14:textId="17C659B1" w:rsidR="00346950" w:rsidRDefault="00346950" w:rsidP="004F4452">
            <w:pPr>
              <w:pStyle w:val="Interiordatabelajustificado"/>
            </w:pPr>
            <w:r>
              <w:t xml:space="preserve">Biblioteca utilizada para simplificar e padronizar a estilização do </w:t>
            </w:r>
            <w:r w:rsidRPr="00EE046D">
              <w:rPr>
                <w:rStyle w:val="Estrangeiro"/>
                <w:lang w:val="pt-BR"/>
              </w:rPr>
              <w:t>frontend</w:t>
            </w:r>
            <w:r>
              <w:t>.</w:t>
            </w:r>
          </w:p>
        </w:tc>
      </w:tr>
      <w:tr w:rsidR="00346950" w14:paraId="7779BD19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AC07E" w14:textId="15CBDF39" w:rsidR="00346950" w:rsidRDefault="00346950" w:rsidP="004F4452">
            <w:pPr>
              <w:pStyle w:val="Interiordatabelajustificado"/>
            </w:pPr>
            <w:proofErr w:type="spellStart"/>
            <w:r>
              <w:t>jQuery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81C3" w14:textId="0D6049D7" w:rsidR="00346950" w:rsidRDefault="00346950" w:rsidP="004F4452">
            <w:pPr>
              <w:pStyle w:val="Interiordatabelajustificado"/>
            </w:pPr>
            <w:r>
              <w:t xml:space="preserve">Biblioteca em </w:t>
            </w:r>
            <w:proofErr w:type="spellStart"/>
            <w:r>
              <w:t>Javascript</w:t>
            </w:r>
            <w:proofErr w:type="spellEnd"/>
            <w:r>
              <w:t xml:space="preserve"> utilizada para simplificar e agilizar o</w:t>
            </w:r>
            <w:r w:rsidR="006F1E1F">
              <w:t xml:space="preserve"> </w:t>
            </w:r>
            <w:r>
              <w:t>desenvolviment</w:t>
            </w:r>
            <w:r w:rsidR="00F73F34">
              <w:t>o</w:t>
            </w:r>
            <w:r>
              <w:t xml:space="preserve"> de diversas funcionalidades do </w:t>
            </w:r>
            <w:r w:rsidRPr="00EE046D">
              <w:rPr>
                <w:rStyle w:val="Estrangeiro"/>
                <w:lang w:val="pt-BR"/>
              </w:rPr>
              <w:t>frontend</w:t>
            </w:r>
            <w:r>
              <w:t>.</w:t>
            </w:r>
          </w:p>
        </w:tc>
      </w:tr>
      <w:tr w:rsidR="00F73F34" w14:paraId="3159723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FCFB9" w14:textId="37D1F951" w:rsidR="00F73F34" w:rsidRDefault="00F73F34" w:rsidP="004F4452">
            <w:pPr>
              <w:pStyle w:val="Interiordatabelajustificado"/>
            </w:pPr>
            <w:proofErr w:type="spellStart"/>
            <w:r>
              <w:t>Heroku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D509" w14:textId="30C787ED" w:rsidR="00F73F34" w:rsidRDefault="00F73F34" w:rsidP="004F4452">
            <w:pPr>
              <w:pStyle w:val="Interiordatabelajustificado"/>
            </w:pPr>
            <w:r>
              <w:t xml:space="preserve">Utilizado para hospedar o </w:t>
            </w:r>
            <w:r w:rsidRPr="00EE046D">
              <w:rPr>
                <w:rStyle w:val="Estrangeiro"/>
                <w:lang w:val="pt-BR"/>
              </w:rPr>
              <w:t>backend</w:t>
            </w:r>
            <w:r>
              <w:t xml:space="preserve"> e o banco de dados.</w:t>
            </w:r>
          </w:p>
        </w:tc>
      </w:tr>
    </w:tbl>
    <w:p w14:paraId="5BAEBC76" w14:textId="7EE26B76" w:rsidR="00B357BF" w:rsidRDefault="00B357BF" w:rsidP="00AC2D20">
      <w:pPr>
        <w:pStyle w:val="Legendainferior"/>
      </w:pPr>
      <w:r>
        <w:t>Fonte: Os autores.</w:t>
      </w:r>
    </w:p>
    <w:p w14:paraId="4F4177F7" w14:textId="7FA95885" w:rsidR="007E1EB1" w:rsidRDefault="007E1EB1" w:rsidP="007E1EB1">
      <w:r>
        <w:t xml:space="preserve">O </w:t>
      </w:r>
      <w:r>
        <w:fldChar w:fldCharType="begin"/>
      </w:r>
      <w:r>
        <w:instrText xml:space="preserve"> REF _Ref70201046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que se segue é mais um outro exemplo de um quadro informativo</w:t>
      </w:r>
      <w:r w:rsidR="00321195">
        <w:t xml:space="preserve"> que você pode adicionar ao seu texto.</w:t>
      </w:r>
    </w:p>
    <w:p w14:paraId="6822DE2B" w14:textId="7A890B59" w:rsidR="007E1EB1" w:rsidRDefault="007E1EB1" w:rsidP="007E1EB1">
      <w:pPr>
        <w:pStyle w:val="Legenda"/>
      </w:pPr>
      <w:bookmarkStart w:id="18" w:name="_Ref70201046"/>
      <w:r>
        <w:t xml:space="preserve">Quadro </w:t>
      </w:r>
      <w:r w:rsidR="00915529">
        <w:fldChar w:fldCharType="begin"/>
      </w:r>
      <w:r w:rsidR="00915529">
        <w:instrText xml:space="preserve"> SEQ Quadro \* ARABIC </w:instrText>
      </w:r>
      <w:r w:rsidR="00915529">
        <w:fldChar w:fldCharType="separate"/>
      </w:r>
      <w:r>
        <w:rPr>
          <w:noProof/>
        </w:rPr>
        <w:t>4</w:t>
      </w:r>
      <w:r w:rsidR="00915529">
        <w:rPr>
          <w:noProof/>
        </w:rPr>
        <w:fldChar w:fldCharType="end"/>
      </w:r>
      <w:bookmarkEnd w:id="18"/>
      <w:r w:rsidRPr="00004837">
        <w:t xml:space="preserve"> – Exemplo de </w:t>
      </w:r>
      <w:r>
        <w:t>quadro com diferentes alinhamentos de células.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7E1EB1" w14:paraId="530F414A" w14:textId="77777777" w:rsidTr="00BC723C">
        <w:trPr>
          <w:cantSplit/>
          <w:tblHeader/>
          <w:jc w:val="center"/>
        </w:trPr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0EFC" w14:textId="77777777" w:rsidR="007E1EB1" w:rsidRPr="001F0332" w:rsidRDefault="007E1EB1" w:rsidP="009D5ABC">
            <w:pPr>
              <w:pStyle w:val="Ttulodatabelaesquerda"/>
            </w:pPr>
            <w:r>
              <w:t>À esquerda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9A95" w14:textId="77777777" w:rsidR="007E1EB1" w:rsidRPr="001F0332" w:rsidRDefault="007E1EB1" w:rsidP="009D5ABC">
            <w:pPr>
              <w:pStyle w:val="Ttulodatabelacentralizado"/>
            </w:pPr>
            <w:r>
              <w:t>Centralizado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A383971" w14:textId="77777777" w:rsidR="007E1EB1" w:rsidRPr="001F0332" w:rsidRDefault="007E1EB1" w:rsidP="009D5ABC">
            <w:pPr>
              <w:pStyle w:val="Ttulodatabeladireita"/>
            </w:pPr>
            <w:r>
              <w:t>À direita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0092E0" w14:textId="77777777" w:rsidR="007E1EB1" w:rsidRPr="001F0332" w:rsidRDefault="007E1EB1" w:rsidP="009D5ABC">
            <w:pPr>
              <w:pStyle w:val="Ttulodatabelajustificado"/>
            </w:pPr>
            <w:r>
              <w:t>Justificado</w:t>
            </w:r>
          </w:p>
        </w:tc>
      </w:tr>
      <w:tr w:rsidR="007E1EB1" w14:paraId="42519EA1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8A47" w14:textId="77777777" w:rsidR="007E1EB1" w:rsidRPr="001F0332" w:rsidRDefault="007E1EB1" w:rsidP="009D5ABC">
            <w:pPr>
              <w:pStyle w:val="Interiordatabelaesquerda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89D3" w14:textId="77777777" w:rsidR="007E1EB1" w:rsidRPr="001F0332" w:rsidRDefault="007E1EB1" w:rsidP="009D5ABC">
            <w:pPr>
              <w:pStyle w:val="Interiordatabelacentralizado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D6128" w14:textId="77777777" w:rsidR="007E1EB1" w:rsidRPr="00CF4BAD" w:rsidRDefault="007E1EB1" w:rsidP="009D5ABC">
            <w:pPr>
              <w:pStyle w:val="Interiordatabeladireita"/>
            </w:pPr>
            <w:r w:rsidRPr="00CF4BAD"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151EF7" w14:textId="77777777" w:rsidR="007E1EB1" w:rsidRPr="001F0332" w:rsidRDefault="007E1EB1" w:rsidP="009D5ABC">
            <w:pPr>
              <w:pStyle w:val="Interiordatabelajustificado"/>
            </w:pPr>
            <w:r>
              <w:t>Pikachu, eu escolho você.</w:t>
            </w:r>
          </w:p>
        </w:tc>
      </w:tr>
      <w:tr w:rsidR="007E1EB1" w14:paraId="56C64A38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6978" w14:textId="77777777" w:rsidR="007E1EB1" w:rsidRDefault="007E1EB1" w:rsidP="009D5ABC">
            <w:pPr>
              <w:pStyle w:val="Interiordatabelaesquerd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2BBDF869" w14:textId="77777777" w:rsidR="007E1EB1" w:rsidRDefault="007E1EB1" w:rsidP="009D5ABC">
            <w:pPr>
              <w:pStyle w:val="Interiordatabelaesquerda"/>
            </w:pPr>
            <w:r>
              <w:t>Sempre a melhor!</w:t>
            </w:r>
          </w:p>
          <w:p w14:paraId="31EFA97D" w14:textId="77777777" w:rsidR="007E1EB1" w:rsidRPr="001F0332" w:rsidRDefault="007E1EB1" w:rsidP="009D5ABC">
            <w:pPr>
              <w:pStyle w:val="Interiordatabelaesquerd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5FA" w14:textId="77777777" w:rsidR="007E1EB1" w:rsidRDefault="007E1EB1" w:rsidP="009D5ABC">
            <w:pPr>
              <w:pStyle w:val="Interiordatabelacentraliz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0FA624B" w14:textId="77777777" w:rsidR="007E1EB1" w:rsidRDefault="007E1EB1" w:rsidP="009D5ABC">
            <w:pPr>
              <w:pStyle w:val="Interiordatabelacentralizado"/>
            </w:pPr>
            <w:r>
              <w:t>Sempre a melhor!</w:t>
            </w:r>
          </w:p>
          <w:p w14:paraId="0099B55C" w14:textId="77777777" w:rsidR="007E1EB1" w:rsidRPr="001F0332" w:rsidRDefault="007E1EB1" w:rsidP="009D5ABC">
            <w:pPr>
              <w:pStyle w:val="Interiordatabelacentralizado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F434B" w14:textId="77777777" w:rsidR="007E1EB1" w:rsidRDefault="007E1EB1" w:rsidP="009D5ABC">
            <w:pPr>
              <w:pStyle w:val="Interiordatabeladireit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15568EA" w14:textId="77777777" w:rsidR="007E1EB1" w:rsidRDefault="007E1EB1" w:rsidP="009D5ABC">
            <w:pPr>
              <w:pStyle w:val="Interiordatabeladireita"/>
            </w:pPr>
            <w:r>
              <w:t>Sempre a melhor!</w:t>
            </w:r>
          </w:p>
          <w:p w14:paraId="24A6C817" w14:textId="77777777" w:rsidR="007E1EB1" w:rsidRPr="00CF4BAD" w:rsidRDefault="007E1EB1" w:rsidP="009D5ABC">
            <w:pPr>
              <w:pStyle w:val="Interiordatabeladireit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56EBE1" w14:textId="77777777" w:rsidR="007E1EB1" w:rsidRDefault="007E1EB1" w:rsidP="009D5ABC">
            <w:pPr>
              <w:pStyle w:val="Interiordatabelajustific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7AA3E230" w14:textId="77777777" w:rsidR="007E1EB1" w:rsidRDefault="007E1EB1" w:rsidP="009D5ABC">
            <w:pPr>
              <w:pStyle w:val="Interiordatabelajustificado"/>
            </w:pPr>
            <w:r>
              <w:t>Sempre a melhor!</w:t>
            </w:r>
          </w:p>
          <w:p w14:paraId="7C294844" w14:textId="77777777" w:rsidR="007E1EB1" w:rsidRPr="001F0332" w:rsidRDefault="007E1EB1" w:rsidP="009D5ABC">
            <w:pPr>
              <w:pStyle w:val="Interiordatabelajustificado"/>
            </w:pPr>
            <w:r>
              <w:t>Contra o inimigo eu vou lutar!</w:t>
            </w:r>
          </w:p>
        </w:tc>
      </w:tr>
    </w:tbl>
    <w:p w14:paraId="6A795B88" w14:textId="77777777" w:rsidR="007E1EB1" w:rsidRDefault="007E1EB1" w:rsidP="007E1EB1">
      <w:pPr>
        <w:pStyle w:val="Legendainferior"/>
      </w:pPr>
      <w:r>
        <w:t>Fonte: Os autores.</w:t>
      </w:r>
    </w:p>
    <w:p w14:paraId="1F199582" w14:textId="27AE2C45" w:rsidR="00A347E9" w:rsidRPr="005A356A" w:rsidRDefault="00DF4C3C" w:rsidP="00326B2E">
      <w:pPr>
        <w:pStyle w:val="Ttulo1"/>
        <w:rPr>
          <w:rFonts w:eastAsia="Arial"/>
        </w:rPr>
      </w:pPr>
      <w:r>
        <w:t>Considerações finais</w:t>
      </w:r>
    </w:p>
    <w:p w14:paraId="5B5663B6" w14:textId="64E78699" w:rsidR="00A347E9" w:rsidRDefault="00DF4C3C" w:rsidP="00DF4C3C">
      <w:r w:rsidRPr="00381BB8">
        <w:t>Nesta seção deve ser amarrado a finalização do projeto, descrevendo como foi o recebimento pelo cliente, como está o uso da solução ao fim do projeto e como foi o processo como um todo percebido pelo grupo.</w:t>
      </w:r>
    </w:p>
    <w:p w14:paraId="68C9BCFD" w14:textId="77777777" w:rsidR="003254FE" w:rsidRDefault="003254FE" w:rsidP="003254FE">
      <w:r>
        <w:t>Segue um exemplo de citação direta com mais de 3 linhas:</w:t>
      </w:r>
    </w:p>
    <w:p w14:paraId="21237845" w14:textId="5ECE5533" w:rsidR="003254FE" w:rsidRDefault="003254FE" w:rsidP="005C2FF4">
      <w:pPr>
        <w:pStyle w:val="Bloco"/>
      </w:pPr>
      <w:r w:rsidRPr="00EB5990">
        <w:t>3.</w:t>
      </w:r>
      <w:r w:rsidR="00D6521D">
        <w:t>28</w:t>
      </w:r>
      <w:r w:rsidRPr="00EB5990">
        <w:t xml:space="preserve"> Valor do Ativo de Informação - valor, tangível e intangível, que reflete tanto a importância do ativo de informação para o alcance dos objetivos estratégicos </w:t>
      </w:r>
      <w:r w:rsidR="00D6521D">
        <w:t>do MCTIC</w:t>
      </w:r>
      <w:r w:rsidRPr="00EB5990">
        <w:t>, quanto o quão cada ativo de informação é imprescindível aos interesses da sociedade e do Estado.</w:t>
      </w:r>
      <w:r>
        <w:t xml:space="preserve"> (Brasil, 201</w:t>
      </w:r>
      <w:r w:rsidR="00D6521D">
        <w:t>7</w:t>
      </w:r>
      <w:r>
        <w:t>)</w:t>
      </w:r>
    </w:p>
    <w:p w14:paraId="0077BCC1" w14:textId="1A7841CE" w:rsidR="00FB6913" w:rsidRDefault="00FB6913" w:rsidP="006F4D15">
      <w:r>
        <w:t>Segue outro exemplo de citação longa:</w:t>
      </w:r>
    </w:p>
    <w:p w14:paraId="314E0D0D" w14:textId="77777777" w:rsidR="00F53596" w:rsidRDefault="00FB6913" w:rsidP="00FB6913">
      <w:pPr>
        <w:pStyle w:val="Bloco"/>
      </w:pPr>
      <w:r>
        <w:t>E nessa loucura,</w:t>
      </w:r>
    </w:p>
    <w:p w14:paraId="45EAB2CC" w14:textId="77777777" w:rsidR="00F53596" w:rsidRDefault="00FB6913" w:rsidP="00FB6913">
      <w:pPr>
        <w:pStyle w:val="Bloco"/>
      </w:pPr>
      <w:r>
        <w:t>de dizer que não te quero,</w:t>
      </w:r>
    </w:p>
    <w:p w14:paraId="0F8DE9E9" w14:textId="77777777" w:rsidR="00F53596" w:rsidRDefault="00FB6913" w:rsidP="00FB6913">
      <w:pPr>
        <w:pStyle w:val="Bloco"/>
      </w:pPr>
      <w:r>
        <w:t>vou negando as aparências,</w:t>
      </w:r>
    </w:p>
    <w:p w14:paraId="18AC016D" w14:textId="77777777" w:rsidR="00F53596" w:rsidRDefault="00FB6913" w:rsidP="00FB6913">
      <w:pPr>
        <w:pStyle w:val="Bloco"/>
      </w:pPr>
      <w:r>
        <w:t>disfarçando as evidências.</w:t>
      </w:r>
    </w:p>
    <w:p w14:paraId="681B2AC4" w14:textId="77777777" w:rsidR="00F53596" w:rsidRDefault="00FB6913" w:rsidP="00FB6913">
      <w:pPr>
        <w:pStyle w:val="Bloco"/>
      </w:pPr>
      <w:r>
        <w:t>Mas pra que viver fingindo</w:t>
      </w:r>
    </w:p>
    <w:p w14:paraId="457F9C67" w14:textId="77777777" w:rsidR="00F53596" w:rsidRDefault="00FB6913" w:rsidP="00FB6913">
      <w:pPr>
        <w:pStyle w:val="Bloco"/>
      </w:pPr>
      <w:r>
        <w:t>se eu não posso enganar meu coração.</w:t>
      </w:r>
    </w:p>
    <w:p w14:paraId="10CEF276" w14:textId="77777777" w:rsidR="00F53596" w:rsidRDefault="00FB6913" w:rsidP="00FB6913">
      <w:pPr>
        <w:pStyle w:val="Bloco"/>
      </w:pPr>
      <w:r>
        <w:t>Eu sei que te amo!</w:t>
      </w:r>
    </w:p>
    <w:p w14:paraId="12813802" w14:textId="527C978E" w:rsidR="00FB6913" w:rsidRDefault="00FB6913" w:rsidP="00FB6913">
      <w:pPr>
        <w:pStyle w:val="Bloco"/>
      </w:pPr>
      <w:r>
        <w:t>(Chitãozinho e Xororó, 1990)</w:t>
      </w:r>
    </w:p>
    <w:p w14:paraId="2CA77818" w14:textId="28D14CB0" w:rsidR="006F4D15" w:rsidRDefault="006F4D15" w:rsidP="006F4D15">
      <w:r>
        <w:lastRenderedPageBreak/>
        <w:t>É importante que você coloque aqui</w:t>
      </w:r>
      <w:r w:rsidRPr="00381BB8">
        <w:t xml:space="preserve"> qua</w:t>
      </w:r>
      <w:r>
        <w:t>l</w:t>
      </w:r>
      <w:r w:rsidRPr="00381BB8">
        <w:t xml:space="preserve"> </w:t>
      </w:r>
      <w:r>
        <w:t>é a</w:t>
      </w:r>
      <w:r w:rsidRPr="00381BB8">
        <w:t xml:space="preserve"> URL</w:t>
      </w:r>
      <w:r>
        <w:t xml:space="preserve"> que deve ser utilizada para se acessar o sistema em ambiente de produção do sistema desenvolvido, caso tal URL exista e seja disponível publicamente.</w:t>
      </w:r>
      <w:r w:rsidR="00AC57D2">
        <w:t xml:space="preserve"> </w:t>
      </w:r>
      <w:r w:rsidR="00AC57D2" w:rsidRPr="00346950">
        <w:rPr>
          <w:rStyle w:val="Destaque"/>
        </w:rPr>
        <w:t>Não se esqueça disso!</w:t>
      </w:r>
      <w:r w:rsidR="00AC57D2" w:rsidRPr="00AC57D2">
        <w:t xml:space="preserve"> </w:t>
      </w:r>
      <w:r w:rsidR="00AC57D2">
        <w:t>Segue um exemplo no parágrafo a seguir:</w:t>
      </w:r>
    </w:p>
    <w:p w14:paraId="77369832" w14:textId="5D983946" w:rsidR="00AC57D2" w:rsidRPr="00381BB8" w:rsidRDefault="00AC57D2" w:rsidP="006F4D15">
      <w:r>
        <w:t xml:space="preserve">O projeto desenvolvido pode ser acessado por meio da URL </w:t>
      </w:r>
      <w:hyperlink r:id="rId12" w:history="1">
        <w:r w:rsidRPr="00EE046D">
          <w:rPr>
            <w:rStyle w:val="Hyperlink"/>
            <w:rFonts w:ascii="Courier New" w:hAnsi="Courier New"/>
            <w:sz w:val="20"/>
            <w:lang w:val="pt-BR"/>
          </w:rPr>
          <w:t>https://example.com</w:t>
        </w:r>
      </w:hyperlink>
      <w:r>
        <w:t>.</w:t>
      </w:r>
    </w:p>
    <w:p w14:paraId="1C3C2FAF" w14:textId="0EF6C780" w:rsidR="00A347E9" w:rsidRPr="00B92471" w:rsidRDefault="00D63431" w:rsidP="005F4CDE">
      <w:pPr>
        <w:pStyle w:val="Ttulops-textual"/>
      </w:pPr>
      <w:r w:rsidRPr="00B92471">
        <w:t>Referências</w:t>
      </w:r>
      <w:r w:rsidR="0036705F">
        <w:t xml:space="preserve"> bibliográficas</w:t>
      </w:r>
    </w:p>
    <w:p w14:paraId="03A8E3D3" w14:textId="2770FE1D" w:rsidR="00DA6190" w:rsidRDefault="00DA6190" w:rsidP="006652F0">
      <w:pPr>
        <w:pStyle w:val="RefBib"/>
        <w:jc w:val="both"/>
      </w:pPr>
      <w:bookmarkStart w:id="19" w:name="_Hlk54977493"/>
      <w:r>
        <w:t xml:space="preserve">ROCHA, R. </w:t>
      </w:r>
      <w:r w:rsidRPr="00DA6190">
        <w:t>Itaú mapeia drivers do consumo em 2021</w:t>
      </w:r>
      <w:r>
        <w:t xml:space="preserve">. </w:t>
      </w:r>
      <w:r w:rsidRPr="00B25CE3">
        <w:rPr>
          <w:b/>
          <w:bCs/>
        </w:rPr>
        <w:t>Meio&amp;Mensagem</w:t>
      </w:r>
      <w:r w:rsidRPr="00B25CE3">
        <w:rPr>
          <w:b/>
          <w:bCs/>
        </w:rPr>
        <w:t>.</w:t>
      </w:r>
      <w:r>
        <w:t xml:space="preserve"> </w:t>
      </w:r>
      <w:r w:rsidR="00B25CE3">
        <w:t xml:space="preserve">2021. </w:t>
      </w:r>
      <w:r>
        <w:t xml:space="preserve">Disponível em </w:t>
      </w:r>
      <w:hyperlink r:id="rId13" w:history="1">
        <w:r w:rsidR="00B25CE3" w:rsidRPr="00004B67">
          <w:rPr>
            <w:rStyle w:val="Hyperlink"/>
            <w:lang w:val="pt-BR"/>
          </w:rPr>
          <w:t>https://bit.ly/3fZbqC3</w:t>
        </w:r>
      </w:hyperlink>
      <w:r w:rsidR="00B25CE3">
        <w:t xml:space="preserve"> </w:t>
      </w:r>
      <w:r w:rsidR="00B25CE3" w:rsidRPr="00B25CE3">
        <w:t>Acesso em 14.08.2021</w:t>
      </w:r>
      <w:r>
        <w:t>.</w:t>
      </w:r>
    </w:p>
    <w:p w14:paraId="517B3F6D" w14:textId="37043078" w:rsidR="00B25CE3" w:rsidRDefault="00B25CE3" w:rsidP="006652F0">
      <w:pPr>
        <w:pStyle w:val="RefBib"/>
        <w:jc w:val="both"/>
      </w:pPr>
      <w:r w:rsidRPr="00B25CE3">
        <w:t>EY</w:t>
      </w:r>
      <w:r w:rsidRPr="00B25CE3">
        <w:t xml:space="preserve"> PARTHENON. </w:t>
      </w:r>
      <w:r w:rsidRPr="00B25CE3">
        <w:t>Consumo e Pandemia: As mudanças de hábitos e padrões de comportamento provocados pelo coronavírus</w:t>
      </w:r>
      <w:r>
        <w:t xml:space="preserve">. </w:t>
      </w:r>
      <w:r w:rsidRPr="00B25CE3">
        <w:rPr>
          <w:b/>
          <w:bCs/>
        </w:rPr>
        <w:t>VEJA INSIGHTS</w:t>
      </w:r>
      <w:r>
        <w:t xml:space="preserve">. 2020. </w:t>
      </w:r>
      <w:r>
        <w:t xml:space="preserve">Disponível em </w:t>
      </w:r>
      <w:hyperlink r:id="rId14" w:history="1">
        <w:r w:rsidRPr="00004B67">
          <w:rPr>
            <w:rStyle w:val="Hyperlink"/>
            <w:lang w:val="pt-BR"/>
          </w:rPr>
          <w:t>https://bit.ly/3CMjKij</w:t>
        </w:r>
      </w:hyperlink>
      <w:r>
        <w:t xml:space="preserve"> </w:t>
      </w:r>
      <w:r w:rsidRPr="00B25CE3">
        <w:t>Acesso em 14.08.2021</w:t>
      </w:r>
      <w:r>
        <w:t>.</w:t>
      </w:r>
    </w:p>
    <w:p w14:paraId="52DA53E8" w14:textId="2F0E7A42" w:rsidR="00E761D1" w:rsidRDefault="00E761D1" w:rsidP="006652F0">
      <w:pPr>
        <w:pStyle w:val="RefBib"/>
        <w:jc w:val="both"/>
      </w:pPr>
      <w:r>
        <w:t xml:space="preserve">SEBRAE. </w:t>
      </w:r>
      <w:r w:rsidRPr="006652F0">
        <w:rPr>
          <w:b/>
          <w:bCs/>
        </w:rPr>
        <w:t>Conheça novos padrões de consumo e tendências do mercado pós-pandemia</w:t>
      </w:r>
      <w:r w:rsidRPr="006652F0">
        <w:rPr>
          <w:b/>
          <w:bCs/>
        </w:rPr>
        <w:t>.</w:t>
      </w:r>
      <w:r>
        <w:t xml:space="preserve"> 2020. </w:t>
      </w:r>
      <w:r>
        <w:t xml:space="preserve">Disponível em </w:t>
      </w:r>
      <w:hyperlink r:id="rId15" w:history="1">
        <w:r w:rsidRPr="00004B67">
          <w:rPr>
            <w:rStyle w:val="Hyperlink"/>
            <w:lang w:val="pt-BR"/>
          </w:rPr>
          <w:t>https://bit.ly/2VUjfC9</w:t>
        </w:r>
      </w:hyperlink>
      <w:r>
        <w:t xml:space="preserve"> </w:t>
      </w:r>
      <w:r w:rsidRPr="00B25CE3">
        <w:t>Acesso em 14.08.2021</w:t>
      </w:r>
      <w:r>
        <w:t>.</w:t>
      </w:r>
    </w:p>
    <w:p w14:paraId="5C061762" w14:textId="11DC78D5" w:rsidR="00B25CE3" w:rsidRDefault="006652F0" w:rsidP="006652F0">
      <w:pPr>
        <w:pStyle w:val="RefBib"/>
        <w:jc w:val="both"/>
      </w:pPr>
      <w:r>
        <w:t xml:space="preserve">INOVASOCIAL. </w:t>
      </w:r>
      <w:r w:rsidRPr="006652F0">
        <w:rPr>
          <w:b/>
          <w:bCs/>
        </w:rPr>
        <w:t>O isolamento social transformou o consumo dos brasileiros?</w:t>
      </w:r>
      <w:r w:rsidRPr="006652F0">
        <w:rPr>
          <w:b/>
          <w:bCs/>
        </w:rPr>
        <w:t xml:space="preserve"> </w:t>
      </w:r>
      <w:r>
        <w:t xml:space="preserve">2020. </w:t>
      </w:r>
      <w:r>
        <w:t xml:space="preserve">Disponível em </w:t>
      </w:r>
      <w:hyperlink r:id="rId16" w:history="1">
        <w:r w:rsidRPr="00004B67">
          <w:rPr>
            <w:rStyle w:val="Hyperlink"/>
            <w:lang w:val="pt-BR"/>
          </w:rPr>
          <w:t>https://bit.ly/3m5reai</w:t>
        </w:r>
      </w:hyperlink>
      <w:r>
        <w:t xml:space="preserve"> </w:t>
      </w:r>
      <w:r w:rsidRPr="006652F0">
        <w:t>Acesso em 14.08.2021</w:t>
      </w:r>
      <w:r>
        <w:t>.</w:t>
      </w:r>
    </w:p>
    <w:p w14:paraId="58D96CE6" w14:textId="1696086C" w:rsidR="006652F0" w:rsidRDefault="006652F0" w:rsidP="006652F0">
      <w:pPr>
        <w:pStyle w:val="RefBib"/>
        <w:jc w:val="both"/>
      </w:pPr>
      <w:r>
        <w:t xml:space="preserve">ITAÚ. </w:t>
      </w:r>
      <w:r w:rsidRPr="006652F0">
        <w:rPr>
          <w:b/>
          <w:bCs/>
        </w:rPr>
        <w:t>Análise do Comportamento de Consumo</w:t>
      </w:r>
      <w:r w:rsidRPr="006652F0">
        <w:rPr>
          <w:b/>
          <w:bCs/>
        </w:rPr>
        <w:t xml:space="preserve"> 2020.</w:t>
      </w:r>
      <w:r>
        <w:t xml:space="preserve"> 2021. </w:t>
      </w:r>
      <w:r>
        <w:t xml:space="preserve">Disponível em </w:t>
      </w:r>
      <w:hyperlink r:id="rId17" w:history="1">
        <w:r w:rsidRPr="00004B67">
          <w:rPr>
            <w:rStyle w:val="Hyperlink"/>
            <w:lang w:val="pt-BR"/>
          </w:rPr>
          <w:t>https://bit.ly/3m1j3LV</w:t>
        </w:r>
      </w:hyperlink>
      <w:r>
        <w:t xml:space="preserve"> A</w:t>
      </w:r>
      <w:r w:rsidRPr="006652F0">
        <w:t>cesso em 14.08.2021</w:t>
      </w:r>
      <w:r>
        <w:t>.</w:t>
      </w:r>
    </w:p>
    <w:p w14:paraId="572C1FF2" w14:textId="28339FE7" w:rsidR="006652F0" w:rsidRPr="00B25CE3" w:rsidRDefault="006652F0" w:rsidP="000065FF">
      <w:pPr>
        <w:pStyle w:val="RefBib"/>
      </w:pPr>
    </w:p>
    <w:p w14:paraId="6EF0BCCB" w14:textId="77777777" w:rsidR="00A347E9" w:rsidRPr="00E761D1" w:rsidRDefault="00D63431" w:rsidP="005F4CDE">
      <w:pPr>
        <w:pStyle w:val="Ttulops-textual"/>
      </w:pPr>
      <w:bookmarkStart w:id="20" w:name="_Hlk70032261"/>
      <w:bookmarkEnd w:id="19"/>
      <w:r w:rsidRPr="00E761D1">
        <w:t>Glossário</w:t>
      </w:r>
    </w:p>
    <w:p w14:paraId="448190C9" w14:textId="2AC58B99" w:rsidR="009D5ABC" w:rsidRDefault="00DF4C3C" w:rsidP="009D5ABC">
      <w:r>
        <w:t xml:space="preserve">Este elemento é opcional. </w:t>
      </w:r>
      <w:bookmarkStart w:id="21" w:name="_Hlk54975910"/>
      <w:r>
        <w:t>Deve ser uma l</w:t>
      </w:r>
      <w:r w:rsidR="00D63431" w:rsidRPr="00DF4C3C">
        <w:t>ista d</w:t>
      </w:r>
      <w:r w:rsidR="00934F34">
        <w:t>os</w:t>
      </w:r>
      <w:r w:rsidR="00D63431" w:rsidRPr="00DF4C3C">
        <w:t xml:space="preserve"> termos </w:t>
      </w:r>
      <w:r w:rsidR="00934F34">
        <w:t xml:space="preserve">utilizados no documento </w:t>
      </w:r>
      <w:r w:rsidR="00D63431" w:rsidRPr="00DF4C3C">
        <w:t>em ordem alfabétic</w:t>
      </w:r>
      <w:bookmarkEnd w:id="20"/>
      <w:r w:rsidR="00D63431" w:rsidRPr="00DF4C3C">
        <w:t>a.</w:t>
      </w:r>
      <w:bookmarkEnd w:id="21"/>
      <w:r w:rsidR="00934F34">
        <w:t xml:space="preserve"> </w:t>
      </w:r>
      <w:bookmarkStart w:id="22" w:name="_Hlk56203120"/>
      <w:r w:rsidR="00934F34">
        <w:t>Use isso se tiver vários termos que são específicos e que podem parecer obscuros ao leitor típico do trabalho. Caso haja um número bem reduzido de termos assim, pense se explicações textuais ou se notas de rodapé já não seriam o suficiente para esclarecer o significado desses termos.</w:t>
      </w:r>
      <w:bookmarkEnd w:id="22"/>
    </w:p>
    <w:p w14:paraId="01AF24CF" w14:textId="458FDDB8" w:rsidR="00A347E9" w:rsidRDefault="00D41388" w:rsidP="00993DE7">
      <w:pPr>
        <w:pStyle w:val="Apndice-Ttulo1"/>
      </w:pPr>
      <w:bookmarkStart w:id="23" w:name="_Hlk70173654"/>
      <w:bookmarkStart w:id="24" w:name="_Hlk70031936"/>
      <w:r>
        <w:t>Exemplo de apêndice</w:t>
      </w:r>
    </w:p>
    <w:p w14:paraId="26E6D7AB" w14:textId="147A456E" w:rsidR="00A347E9" w:rsidRDefault="001B3981">
      <w:r w:rsidRPr="000A2FB5">
        <w:t>Os apêndices devem conter apenas textos ou documento elaborados pelos autores, para eventualmente complementar e detalhar componentes do trabalho.</w:t>
      </w:r>
    </w:p>
    <w:p w14:paraId="74AD9BF6" w14:textId="647DB4D9" w:rsidR="00C04AA4" w:rsidRDefault="00D41388" w:rsidP="00B60862">
      <w:pPr>
        <w:pStyle w:val="Apndice-Ttulo1"/>
      </w:pPr>
      <w:r>
        <w:t>Outro exemplo de apêndice</w:t>
      </w:r>
    </w:p>
    <w:p w14:paraId="28C3A56A" w14:textId="201A48C5" w:rsidR="00C04AA4" w:rsidRPr="002E5AB8" w:rsidRDefault="00C04AA4" w:rsidP="00C04AA4">
      <w:r w:rsidRPr="000A2FB5">
        <w:t>Os apêndices devem conter apenas textos ou documento elaborados pelos autores, para e</w:t>
      </w:r>
      <w:r w:rsidRPr="002E5AB8">
        <w:t>ventualmente complementar e detalhar componentes do trabalho.</w:t>
      </w:r>
    </w:p>
    <w:p w14:paraId="1AF7169B" w14:textId="0B8D7FAD" w:rsidR="0029569E" w:rsidRPr="002E5AB8" w:rsidRDefault="002E5AB8" w:rsidP="002E5AB8">
      <w:pPr>
        <w:pStyle w:val="Apndice-Ttulo2"/>
      </w:pPr>
      <w:r w:rsidRPr="002E5AB8">
        <w:t>Exemplo de subseção num apêndice</w:t>
      </w:r>
    </w:p>
    <w:p w14:paraId="5369D543" w14:textId="45D68330" w:rsidR="00B60862" w:rsidRPr="002E5AB8" w:rsidRDefault="002E5AB8" w:rsidP="0029569E">
      <w:r w:rsidRPr="002E5AB8">
        <w:t>Algum texto aqui.</w:t>
      </w:r>
    </w:p>
    <w:p w14:paraId="5173A978" w14:textId="74BEDF95" w:rsidR="002E5AB8" w:rsidRPr="002E5AB8" w:rsidRDefault="002E5AB8" w:rsidP="002E5AB8">
      <w:pPr>
        <w:pStyle w:val="Apndice-Ttulo2"/>
      </w:pPr>
      <w:r w:rsidRPr="002E5AB8">
        <w:t>Outro exemplo de subseção num apêndice</w:t>
      </w:r>
    </w:p>
    <w:p w14:paraId="599445F2" w14:textId="133352F0" w:rsidR="002E5AB8" w:rsidRPr="002E5AB8" w:rsidRDefault="002E5AB8" w:rsidP="002E5AB8">
      <w:r w:rsidRPr="002E5AB8">
        <w:t>Mais algum texto aqui</w:t>
      </w:r>
    </w:p>
    <w:p w14:paraId="00EC7FD6" w14:textId="78B20EAF" w:rsidR="00A347E9" w:rsidRDefault="006F1E1F" w:rsidP="004460C5">
      <w:pPr>
        <w:pStyle w:val="Anexo-Ttulo1"/>
      </w:pPr>
      <w:r w:rsidRPr="002E5AB8">
        <w:lastRenderedPageBreak/>
        <w:t>Fotografia de</w:t>
      </w:r>
      <w:r>
        <w:t xml:space="preserve"> formulário de usabilidade</w:t>
      </w:r>
    </w:p>
    <w:p w14:paraId="0BF0D783" w14:textId="0813D536" w:rsidR="00A347E9" w:rsidRDefault="006F1E1F">
      <w:r>
        <w:t xml:space="preserve">Os anexos são textos ou documentos não elaborados pelos autores do trabalho, podendo ser outros artigos, </w:t>
      </w:r>
      <w:proofErr w:type="spellStart"/>
      <w:r>
        <w:t>TCCs</w:t>
      </w:r>
      <w:proofErr w:type="spellEnd"/>
      <w:r>
        <w:t xml:space="preserve">, monografias, teses, </w:t>
      </w:r>
      <w:r w:rsidRPr="00EE046D">
        <w:rPr>
          <w:rStyle w:val="Estrangeiro"/>
          <w:lang w:val="pt-BR"/>
        </w:rPr>
        <w:t>prints</w:t>
      </w:r>
      <w:r>
        <w:t xml:space="preserve"> de páginas, fotografias de documentos, etc.</w:t>
      </w:r>
    </w:p>
    <w:p w14:paraId="6C3371BE" w14:textId="4F9EC514" w:rsidR="00B60862" w:rsidRDefault="002E5AB8" w:rsidP="00D339CB">
      <w:pPr>
        <w:pStyle w:val="Anexo-Ttulo2"/>
        <w:numPr>
          <w:ilvl w:val="1"/>
          <w:numId w:val="17"/>
        </w:numPr>
      </w:pPr>
      <w:r>
        <w:t>Exemplo de subseção num anexo</w:t>
      </w:r>
    </w:p>
    <w:p w14:paraId="7BE71C3E" w14:textId="27FB25E0" w:rsidR="00B60862" w:rsidRDefault="002E5AB8" w:rsidP="002E5AB8">
      <w:r>
        <w:rPr>
          <w:rFonts w:eastAsiaTheme="majorEastAsia"/>
        </w:rPr>
        <w:t>Texto na subseção do anexo.</w:t>
      </w:r>
      <w:bookmarkEnd w:id="23"/>
    </w:p>
    <w:bookmarkEnd w:id="24"/>
    <w:p w14:paraId="31887ADC" w14:textId="77777777" w:rsidR="00A347E9" w:rsidRDefault="00D63431" w:rsidP="005F4CDE">
      <w:pPr>
        <w:pStyle w:val="Ttulops-textual"/>
      </w:pPr>
      <w:r>
        <w:t>Agradecimentos</w:t>
      </w:r>
    </w:p>
    <w:p w14:paraId="5BDE06BA" w14:textId="114CBDCF" w:rsidR="00A347E9" w:rsidRDefault="001B3981">
      <w:r>
        <w:t>Os agradecimentos são o local onde você poderá agradecer a pessoas, instituições, ou a Deus pelo trabalho realizado.</w:t>
      </w:r>
      <w:r w:rsidR="00C04AA4">
        <w:t xml:space="preserve"> </w:t>
      </w:r>
      <w:bookmarkStart w:id="25" w:name="_Hlk69589075"/>
      <w:r w:rsidR="00C04AA4">
        <w:t>O texto deve ser sucinto e deve ser pré-aprovado pelo(a) seu/sua orientador(a).</w:t>
      </w:r>
      <w:bookmarkEnd w:id="25"/>
    </w:p>
    <w:p w14:paraId="481A5DC7" w14:textId="2E00B201" w:rsidR="0024185E" w:rsidRDefault="00554A6B">
      <w:r>
        <w:t xml:space="preserve">Ao </w:t>
      </w:r>
      <w:r w:rsidR="0024185E">
        <w:t xml:space="preserve">Professor </w:t>
      </w:r>
      <w:r w:rsidR="0024185E" w:rsidRPr="0024185E">
        <w:t xml:space="preserve">Leonardo Augusto </w:t>
      </w:r>
      <w:proofErr w:type="spellStart"/>
      <w:r w:rsidR="0024185E" w:rsidRPr="0024185E">
        <w:t>Taniguti</w:t>
      </w:r>
      <w:proofErr w:type="spellEnd"/>
      <w:r w:rsidR="0024185E" w:rsidRPr="0024185E">
        <w:t xml:space="preserve"> Mantovani</w:t>
      </w:r>
      <w:r w:rsidR="0024185E">
        <w:t>, que nos deixou cedo demais. Não esquecemos, em nenhum momento, dos seus ensinamentos</w:t>
      </w:r>
      <w:r>
        <w:t>: seguimos sempre procurando o que o cliente precisa, não necessariamente o que ele quer. Obrigado por tudo.</w:t>
      </w:r>
    </w:p>
    <w:sectPr w:rsidR="0024185E" w:rsidSect="0060014F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pgSz w:w="11907" w:h="16840"/>
      <w:pgMar w:top="1418" w:right="1418" w:bottom="1418" w:left="1418" w:header="964" w:footer="9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F3D6" w14:textId="77777777" w:rsidR="00915529" w:rsidRDefault="00915529">
      <w:r>
        <w:separator/>
      </w:r>
    </w:p>
    <w:p w14:paraId="14FE2925" w14:textId="77777777" w:rsidR="00915529" w:rsidRDefault="00915529"/>
    <w:p w14:paraId="757D2018" w14:textId="77777777" w:rsidR="00915529" w:rsidRDefault="00915529"/>
    <w:p w14:paraId="5C4526A3" w14:textId="77777777" w:rsidR="00915529" w:rsidRDefault="00915529"/>
  </w:endnote>
  <w:endnote w:type="continuationSeparator" w:id="0">
    <w:p w14:paraId="5C2E6CB8" w14:textId="77777777" w:rsidR="00915529" w:rsidRDefault="00915529">
      <w:r>
        <w:continuationSeparator/>
      </w:r>
    </w:p>
    <w:p w14:paraId="7C0DB09F" w14:textId="77777777" w:rsidR="00915529" w:rsidRDefault="00915529"/>
    <w:p w14:paraId="343DC58A" w14:textId="77777777" w:rsidR="00915529" w:rsidRDefault="00915529"/>
    <w:p w14:paraId="40D009B0" w14:textId="77777777" w:rsidR="00915529" w:rsidRDefault="00915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6FAF" w14:textId="77777777" w:rsidR="002D17C5" w:rsidRPr="00D12A54" w:rsidRDefault="002D17C5">
    <w:pPr>
      <w:rPr>
        <w:lang w:val="en-US"/>
      </w:rPr>
    </w:pPr>
    <w:r w:rsidRPr="00D12A54">
      <w:rPr>
        <w:lang w:val="en-US"/>
      </w:rPr>
      <w:t>Proceedings of the XII SIBGRAPI (October 1999)</w:t>
    </w:r>
  </w:p>
  <w:p w14:paraId="4B1BD76D" w14:textId="77777777" w:rsidR="002D17C5" w:rsidRPr="00EE046D" w:rsidRDefault="002D17C5">
    <w:pPr>
      <w:rPr>
        <w:lang w:val="en-US"/>
      </w:rPr>
    </w:pPr>
  </w:p>
  <w:p w14:paraId="38849A01" w14:textId="77777777" w:rsidR="002D17C5" w:rsidRPr="00EE046D" w:rsidRDefault="002D17C5">
    <w:pPr>
      <w:rPr>
        <w:lang w:val="en-US"/>
      </w:rPr>
    </w:pPr>
  </w:p>
  <w:p w14:paraId="7F6E483A" w14:textId="77777777" w:rsidR="002D17C5" w:rsidRPr="00EE046D" w:rsidRDefault="002D17C5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AF56" w14:textId="5D17F400" w:rsidR="002D17C5" w:rsidRDefault="002D17C5" w:rsidP="000F4152">
    <w:pPr>
      <w:pStyle w:val="Rodap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316994"/>
      <w:docPartObj>
        <w:docPartGallery w:val="Page Numbers (Bottom of Page)"/>
        <w:docPartUnique/>
      </w:docPartObj>
    </w:sdtPr>
    <w:sdtEndPr/>
    <w:sdtContent>
      <w:p w14:paraId="22167356" w14:textId="13616AAD" w:rsidR="002D17C5" w:rsidRDefault="002D17C5" w:rsidP="0060014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7EE8C" w14:textId="77777777" w:rsidR="002D17C5" w:rsidRDefault="002D17C5"/>
  <w:p w14:paraId="604AFA9E" w14:textId="77777777" w:rsidR="002D17C5" w:rsidRDefault="002D1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0220" w14:textId="77777777" w:rsidR="00915529" w:rsidRDefault="00915529" w:rsidP="000F4152">
      <w:pPr>
        <w:pStyle w:val="Divisriaderodap"/>
      </w:pPr>
      <w:r>
        <w:separator/>
      </w:r>
    </w:p>
  </w:footnote>
  <w:footnote w:type="continuationSeparator" w:id="0">
    <w:p w14:paraId="6975908D" w14:textId="77777777" w:rsidR="00915529" w:rsidRDefault="00915529" w:rsidP="000F4152">
      <w:pPr>
        <w:pStyle w:val="Divisriaderodap"/>
      </w:pPr>
      <w:r>
        <w:continuationSeparator/>
      </w:r>
    </w:p>
  </w:footnote>
  <w:footnote w:type="continuationNotice" w:id="1">
    <w:p w14:paraId="0FA578AB" w14:textId="77777777" w:rsidR="00915529" w:rsidRDefault="00915529" w:rsidP="000F4152">
      <w:pPr>
        <w:pStyle w:val="Divisriaderodap"/>
      </w:pPr>
    </w:p>
  </w:footnote>
  <w:footnote w:id="2">
    <w:p w14:paraId="1BB777FC" w14:textId="4D48B1C5" w:rsidR="002D17C5" w:rsidRPr="001C4FC0" w:rsidRDefault="002D17C5" w:rsidP="001C4FC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18"/>
          <w:szCs w:val="18"/>
        </w:rPr>
      </w:pPr>
      <w:r w:rsidRPr="001C4FC0">
        <w:rPr>
          <w:rStyle w:val="Refdenotaderodap"/>
          <w:sz w:val="18"/>
          <w:szCs w:val="18"/>
        </w:rPr>
        <w:footnoteRef/>
      </w:r>
      <w:r w:rsidRPr="001C4FC0">
        <w:rPr>
          <w:color w:val="000000"/>
          <w:sz w:val="18"/>
          <w:szCs w:val="18"/>
        </w:rPr>
        <w:t xml:space="preserve"> Os autores podem ser contatados respectivamente pelos seus correios eletrônicos:</w:t>
      </w:r>
      <w:r w:rsidR="001C4FC0">
        <w:rPr>
          <w:color w:val="000000"/>
          <w:sz w:val="18"/>
          <w:szCs w:val="18"/>
        </w:rPr>
        <w:t xml:space="preserve"> </w:t>
      </w:r>
      <w:r w:rsidR="00FA3ED0" w:rsidRPr="00FA3ED0">
        <w:rPr>
          <w:sz w:val="18"/>
          <w:szCs w:val="18"/>
        </w:rPr>
        <w:t>daniella.veronezbarros@gmail.com</w:t>
      </w:r>
      <w:r w:rsidRPr="001C4FC0">
        <w:rPr>
          <w:sz w:val="18"/>
          <w:szCs w:val="18"/>
        </w:rPr>
        <w:t xml:space="preserve">, segunda-autora@yahoo.com.br, </w:t>
      </w:r>
      <w:r w:rsidR="00FA3ED0" w:rsidRPr="00FA3ED0">
        <w:rPr>
          <w:sz w:val="18"/>
          <w:szCs w:val="18"/>
        </w:rPr>
        <w:t>roelisontrindade@gmail.com</w:t>
      </w:r>
      <w:r w:rsidRPr="001C4FC0">
        <w:rPr>
          <w:sz w:val="18"/>
          <w:szCs w:val="18"/>
        </w:rPr>
        <w:t xml:space="preserve">, </w:t>
      </w:r>
      <w:r w:rsidR="00861D4F" w:rsidRPr="001C4FC0">
        <w:rPr>
          <w:sz w:val="18"/>
          <w:szCs w:val="18"/>
        </w:rPr>
        <w:t>sushilaqq</w:t>
      </w:r>
      <w:r w:rsidR="00861D4F" w:rsidRPr="001C4FC0">
        <w:rPr>
          <w:sz w:val="18"/>
          <w:szCs w:val="18"/>
        </w:rPr>
        <w:t>@hotmail.com</w:t>
      </w:r>
      <w:r w:rsidRPr="001C4FC0">
        <w:rPr>
          <w:sz w:val="18"/>
          <w:szCs w:val="18"/>
        </w:rPr>
        <w:t>.</w:t>
      </w:r>
    </w:p>
  </w:footnote>
  <w:footnote w:id="3">
    <w:p w14:paraId="1BA6E038" w14:textId="6F959873" w:rsidR="00235C73" w:rsidRDefault="00235C73">
      <w:pPr>
        <w:pStyle w:val="Textodenotaderodap"/>
      </w:pPr>
      <w:r>
        <w:rPr>
          <w:rStyle w:val="Refdenotaderodap"/>
        </w:rPr>
        <w:footnoteRef/>
      </w:r>
      <w:r>
        <w:t xml:space="preserve"> A série pode ser assistida aqui: </w:t>
      </w:r>
      <w:r w:rsidRPr="00235C73">
        <w:t>https://bit.ly/3g6zt1R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4F8" w14:textId="77777777" w:rsidR="002D17C5" w:rsidRDefault="002D17C5">
    <w:r>
      <w:fldChar w:fldCharType="begin"/>
    </w:r>
    <w:r>
      <w:instrText>PAGE</w:instrText>
    </w:r>
    <w:r>
      <w:fldChar w:fldCharType="end"/>
    </w:r>
  </w:p>
  <w:p w14:paraId="50A71B9B" w14:textId="77777777" w:rsidR="002D17C5" w:rsidRDefault="002D17C5"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  <w:p w14:paraId="220BBB25" w14:textId="77777777" w:rsidR="002D17C5" w:rsidRDefault="002D17C5"/>
  <w:p w14:paraId="0F8311C1" w14:textId="77777777" w:rsidR="002D17C5" w:rsidRDefault="002D17C5"/>
  <w:p w14:paraId="2C3E613B" w14:textId="77777777" w:rsidR="002D17C5" w:rsidRDefault="002D17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022B" w14:textId="77777777" w:rsidR="002D17C5" w:rsidRDefault="002D17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3F66C9A" w14:textId="77777777" w:rsidR="002D17C5" w:rsidRDefault="002D17C5"/>
  <w:p w14:paraId="11D67677" w14:textId="77777777" w:rsidR="002D17C5" w:rsidRDefault="002D17C5"/>
  <w:p w14:paraId="472B61CF" w14:textId="77777777" w:rsidR="002D17C5" w:rsidRDefault="002D17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E4642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80737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D84EF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662DF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7C7F8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82AE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F6776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B0C11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EB3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AB8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C03EA"/>
    <w:multiLevelType w:val="multilevel"/>
    <w:tmpl w:val="E19829FA"/>
    <w:styleLink w:val="111111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18655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B62652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212" w:hanging="360"/>
      </w:pPr>
    </w:lvl>
    <w:lvl w:ilvl="4">
      <w:start w:val="1"/>
      <w:numFmt w:val="lowerLetter"/>
      <w:lvlText w:val="(%5)"/>
      <w:lvlJc w:val="left"/>
      <w:pPr>
        <w:ind w:left="1496" w:hanging="360"/>
      </w:pPr>
    </w:lvl>
    <w:lvl w:ilvl="5">
      <w:start w:val="1"/>
      <w:numFmt w:val="lowerRoman"/>
      <w:lvlText w:val="(%6)"/>
      <w:lvlJc w:val="left"/>
      <w:pPr>
        <w:ind w:left="1780" w:hanging="360"/>
      </w:pPr>
    </w:lvl>
    <w:lvl w:ilvl="6">
      <w:start w:val="1"/>
      <w:numFmt w:val="decimal"/>
      <w:lvlText w:val="%7."/>
      <w:lvlJc w:val="left"/>
      <w:pPr>
        <w:ind w:left="2064" w:hanging="360"/>
      </w:pPr>
    </w:lvl>
    <w:lvl w:ilvl="7">
      <w:start w:val="1"/>
      <w:numFmt w:val="lowerLetter"/>
      <w:lvlText w:val="%8."/>
      <w:lvlJc w:val="left"/>
      <w:pPr>
        <w:ind w:left="2348" w:hanging="360"/>
      </w:pPr>
    </w:lvl>
    <w:lvl w:ilvl="8">
      <w:start w:val="1"/>
      <w:numFmt w:val="lowerRoman"/>
      <w:lvlText w:val="%9."/>
      <w:lvlJc w:val="left"/>
      <w:pPr>
        <w:ind w:left="2632" w:hanging="360"/>
      </w:pPr>
    </w:lvl>
  </w:abstractNum>
  <w:abstractNum w:abstractNumId="13" w15:restartNumberingAfterBreak="0">
    <w:nsid w:val="45A22409"/>
    <w:multiLevelType w:val="multilevel"/>
    <w:tmpl w:val="3348DD8A"/>
    <w:name w:val="Anexo"/>
    <w:styleLink w:val="AnexoAA1A11"/>
    <w:lvl w:ilvl="0">
      <w:start w:val="1"/>
      <w:numFmt w:val="upperLetter"/>
      <w:pStyle w:val="Anexo-Ttulo1"/>
      <w:suff w:val="space"/>
      <w:lvlText w:val="Anexo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exo-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exo-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exo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exo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exo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exo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exo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exo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56B2CDA"/>
    <w:multiLevelType w:val="multilevel"/>
    <w:tmpl w:val="E19829FA"/>
    <w:numStyleLink w:val="111111"/>
  </w:abstractNum>
  <w:abstractNum w:abstractNumId="15" w15:restartNumberingAfterBreak="0">
    <w:nsid w:val="60C81B31"/>
    <w:multiLevelType w:val="hybridMultilevel"/>
    <w:tmpl w:val="BB4E3570"/>
    <w:lvl w:ilvl="0" w:tplc="7AE646E8">
      <w:start w:val="1"/>
      <w:numFmt w:val="bullet"/>
      <w:pStyle w:val="PargrafodaLista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D7A296B"/>
    <w:multiLevelType w:val="multilevel"/>
    <w:tmpl w:val="071888EE"/>
    <w:name w:val="Apêndice"/>
    <w:styleLink w:val="ApndiceA1A11"/>
    <w:lvl w:ilvl="0">
      <w:start w:val="1"/>
      <w:numFmt w:val="upperLetter"/>
      <w:pStyle w:val="Apndice-Ttulo1"/>
      <w:suff w:val="space"/>
      <w:lvlText w:val="Apêndice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ndice-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Apndice-Ttulo3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Apndice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ndice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pndice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ndice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ndice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pndice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  <w:lvlOverride w:ilvl="0"/>
  </w:num>
  <w:num w:numId="14">
    <w:abstractNumId w:val="14"/>
  </w:num>
  <w:num w:numId="15">
    <w:abstractNumId w:val="16"/>
    <w:lvlOverride w:ilvl="0"/>
    <w:lvlOverride w:ilvl="0"/>
    <w:lvlOverride w:ilv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</w:num>
  <w:num w:numId="20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styleLockTheme/>
  <w:styleLockQFSet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F4"/>
    <w:rsid w:val="00003BE4"/>
    <w:rsid w:val="0000416C"/>
    <w:rsid w:val="000065FF"/>
    <w:rsid w:val="00031B98"/>
    <w:rsid w:val="00040070"/>
    <w:rsid w:val="00044AD5"/>
    <w:rsid w:val="000619DF"/>
    <w:rsid w:val="000659C0"/>
    <w:rsid w:val="000718A0"/>
    <w:rsid w:val="000748C0"/>
    <w:rsid w:val="000777BE"/>
    <w:rsid w:val="000A1EB0"/>
    <w:rsid w:val="000B095A"/>
    <w:rsid w:val="000E7602"/>
    <w:rsid w:val="000F4152"/>
    <w:rsid w:val="00101AFD"/>
    <w:rsid w:val="00105F41"/>
    <w:rsid w:val="00110EA1"/>
    <w:rsid w:val="00185F82"/>
    <w:rsid w:val="001A059B"/>
    <w:rsid w:val="001A5FC1"/>
    <w:rsid w:val="001B3981"/>
    <w:rsid w:val="001B7155"/>
    <w:rsid w:val="001C4FC0"/>
    <w:rsid w:val="001C533F"/>
    <w:rsid w:val="001E7B2D"/>
    <w:rsid w:val="001F0E31"/>
    <w:rsid w:val="00214458"/>
    <w:rsid w:val="00235C73"/>
    <w:rsid w:val="00237AB2"/>
    <w:rsid w:val="0024185E"/>
    <w:rsid w:val="00246105"/>
    <w:rsid w:val="0027140C"/>
    <w:rsid w:val="00273269"/>
    <w:rsid w:val="00275EBF"/>
    <w:rsid w:val="0029569E"/>
    <w:rsid w:val="002C28B6"/>
    <w:rsid w:val="002D17C5"/>
    <w:rsid w:val="002E5AB8"/>
    <w:rsid w:val="00302E86"/>
    <w:rsid w:val="00305E47"/>
    <w:rsid w:val="00321195"/>
    <w:rsid w:val="003254FE"/>
    <w:rsid w:val="00326B2E"/>
    <w:rsid w:val="00346950"/>
    <w:rsid w:val="003567D4"/>
    <w:rsid w:val="0036705F"/>
    <w:rsid w:val="00374A82"/>
    <w:rsid w:val="00381BB8"/>
    <w:rsid w:val="00385559"/>
    <w:rsid w:val="003A0FC1"/>
    <w:rsid w:val="003A4BCF"/>
    <w:rsid w:val="003B0B27"/>
    <w:rsid w:val="003C75AC"/>
    <w:rsid w:val="003D2242"/>
    <w:rsid w:val="003D4F54"/>
    <w:rsid w:val="003E0909"/>
    <w:rsid w:val="00414041"/>
    <w:rsid w:val="00423629"/>
    <w:rsid w:val="00426C99"/>
    <w:rsid w:val="00445710"/>
    <w:rsid w:val="004460C5"/>
    <w:rsid w:val="00446BAD"/>
    <w:rsid w:val="00464065"/>
    <w:rsid w:val="0046439B"/>
    <w:rsid w:val="00466DDE"/>
    <w:rsid w:val="0047708C"/>
    <w:rsid w:val="00485E28"/>
    <w:rsid w:val="00492ECC"/>
    <w:rsid w:val="004A2DC4"/>
    <w:rsid w:val="004B4877"/>
    <w:rsid w:val="004D47CD"/>
    <w:rsid w:val="004F4452"/>
    <w:rsid w:val="004F555E"/>
    <w:rsid w:val="004F64FF"/>
    <w:rsid w:val="00517590"/>
    <w:rsid w:val="00554A6B"/>
    <w:rsid w:val="00561C4A"/>
    <w:rsid w:val="00584847"/>
    <w:rsid w:val="00596048"/>
    <w:rsid w:val="00597D78"/>
    <w:rsid w:val="005A0863"/>
    <w:rsid w:val="005A356A"/>
    <w:rsid w:val="005B6C31"/>
    <w:rsid w:val="005C2FF4"/>
    <w:rsid w:val="005D21F7"/>
    <w:rsid w:val="005D352E"/>
    <w:rsid w:val="005D70CB"/>
    <w:rsid w:val="005F4CDE"/>
    <w:rsid w:val="005F5276"/>
    <w:rsid w:val="005F7C66"/>
    <w:rsid w:val="0060014F"/>
    <w:rsid w:val="006377F0"/>
    <w:rsid w:val="00664930"/>
    <w:rsid w:val="006652F0"/>
    <w:rsid w:val="006653D6"/>
    <w:rsid w:val="006742CC"/>
    <w:rsid w:val="00675587"/>
    <w:rsid w:val="00687D1F"/>
    <w:rsid w:val="006A6F29"/>
    <w:rsid w:val="006B1DFB"/>
    <w:rsid w:val="006C15E8"/>
    <w:rsid w:val="006C4194"/>
    <w:rsid w:val="006C5427"/>
    <w:rsid w:val="006D4D87"/>
    <w:rsid w:val="006D5B77"/>
    <w:rsid w:val="006F1E1F"/>
    <w:rsid w:val="006F4D15"/>
    <w:rsid w:val="00715D0E"/>
    <w:rsid w:val="00732DAA"/>
    <w:rsid w:val="007349F8"/>
    <w:rsid w:val="007410F5"/>
    <w:rsid w:val="007852A2"/>
    <w:rsid w:val="00793D02"/>
    <w:rsid w:val="00793FD5"/>
    <w:rsid w:val="007E1EB1"/>
    <w:rsid w:val="007E2EFE"/>
    <w:rsid w:val="007F0BDF"/>
    <w:rsid w:val="007F7612"/>
    <w:rsid w:val="00800208"/>
    <w:rsid w:val="00802B6B"/>
    <w:rsid w:val="008033CA"/>
    <w:rsid w:val="00824640"/>
    <w:rsid w:val="0083599D"/>
    <w:rsid w:val="00840DA2"/>
    <w:rsid w:val="008421F3"/>
    <w:rsid w:val="00852F33"/>
    <w:rsid w:val="00861D4F"/>
    <w:rsid w:val="0087241F"/>
    <w:rsid w:val="008A0E2F"/>
    <w:rsid w:val="008A3B5F"/>
    <w:rsid w:val="008C657B"/>
    <w:rsid w:val="008D2F1B"/>
    <w:rsid w:val="008F7B9E"/>
    <w:rsid w:val="00900A31"/>
    <w:rsid w:val="00904FEB"/>
    <w:rsid w:val="0091466B"/>
    <w:rsid w:val="00915529"/>
    <w:rsid w:val="00933589"/>
    <w:rsid w:val="00934F34"/>
    <w:rsid w:val="0095193C"/>
    <w:rsid w:val="00954CF7"/>
    <w:rsid w:val="00993DE7"/>
    <w:rsid w:val="009C1DC2"/>
    <w:rsid w:val="009C3367"/>
    <w:rsid w:val="009C5EE8"/>
    <w:rsid w:val="009D5ABC"/>
    <w:rsid w:val="00A03927"/>
    <w:rsid w:val="00A321FF"/>
    <w:rsid w:val="00A347E9"/>
    <w:rsid w:val="00A80E53"/>
    <w:rsid w:val="00AB7CDF"/>
    <w:rsid w:val="00AC2D20"/>
    <w:rsid w:val="00AC57D2"/>
    <w:rsid w:val="00AE2CCE"/>
    <w:rsid w:val="00AE302E"/>
    <w:rsid w:val="00B03793"/>
    <w:rsid w:val="00B25CE3"/>
    <w:rsid w:val="00B3046E"/>
    <w:rsid w:val="00B357BF"/>
    <w:rsid w:val="00B35CC5"/>
    <w:rsid w:val="00B60862"/>
    <w:rsid w:val="00B61A7C"/>
    <w:rsid w:val="00B73ED5"/>
    <w:rsid w:val="00B7425F"/>
    <w:rsid w:val="00B92471"/>
    <w:rsid w:val="00B963F8"/>
    <w:rsid w:val="00BC723C"/>
    <w:rsid w:val="00BD562C"/>
    <w:rsid w:val="00BF2F0F"/>
    <w:rsid w:val="00C04AA4"/>
    <w:rsid w:val="00C418A1"/>
    <w:rsid w:val="00C42353"/>
    <w:rsid w:val="00C47D33"/>
    <w:rsid w:val="00C515D4"/>
    <w:rsid w:val="00C57EDD"/>
    <w:rsid w:val="00C60883"/>
    <w:rsid w:val="00C9096F"/>
    <w:rsid w:val="00C96D3D"/>
    <w:rsid w:val="00CB5447"/>
    <w:rsid w:val="00CF6DDB"/>
    <w:rsid w:val="00D06362"/>
    <w:rsid w:val="00D12A54"/>
    <w:rsid w:val="00D16209"/>
    <w:rsid w:val="00D25B19"/>
    <w:rsid w:val="00D339CB"/>
    <w:rsid w:val="00D41388"/>
    <w:rsid w:val="00D43F7A"/>
    <w:rsid w:val="00D577F7"/>
    <w:rsid w:val="00D61EF1"/>
    <w:rsid w:val="00D63431"/>
    <w:rsid w:val="00D6521D"/>
    <w:rsid w:val="00D731BC"/>
    <w:rsid w:val="00D741B0"/>
    <w:rsid w:val="00D849AC"/>
    <w:rsid w:val="00DA6190"/>
    <w:rsid w:val="00DB2579"/>
    <w:rsid w:val="00DB5621"/>
    <w:rsid w:val="00DB5863"/>
    <w:rsid w:val="00DD27F4"/>
    <w:rsid w:val="00DD48E8"/>
    <w:rsid w:val="00DF4C3C"/>
    <w:rsid w:val="00E404F7"/>
    <w:rsid w:val="00E40E91"/>
    <w:rsid w:val="00E516C3"/>
    <w:rsid w:val="00E52F75"/>
    <w:rsid w:val="00E53A99"/>
    <w:rsid w:val="00E55778"/>
    <w:rsid w:val="00E618B8"/>
    <w:rsid w:val="00E61FF1"/>
    <w:rsid w:val="00E6439C"/>
    <w:rsid w:val="00E67250"/>
    <w:rsid w:val="00E761D1"/>
    <w:rsid w:val="00EC2B95"/>
    <w:rsid w:val="00ED4EED"/>
    <w:rsid w:val="00EE046D"/>
    <w:rsid w:val="00F11376"/>
    <w:rsid w:val="00F13ADA"/>
    <w:rsid w:val="00F35FDE"/>
    <w:rsid w:val="00F50ACC"/>
    <w:rsid w:val="00F53596"/>
    <w:rsid w:val="00F53E8E"/>
    <w:rsid w:val="00F643FE"/>
    <w:rsid w:val="00F73F34"/>
    <w:rsid w:val="00FA3ED0"/>
    <w:rsid w:val="00FA4592"/>
    <w:rsid w:val="00FB6913"/>
    <w:rsid w:val="00FC795B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355"/>
  <w15:docId w15:val="{D50794A9-6049-40C9-A737-95BBE83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 w:qFormat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locked="0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locked="0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033CA"/>
    <w:pPr>
      <w:tabs>
        <w:tab w:val="clear" w:pos="720"/>
      </w:tabs>
    </w:pPr>
  </w:style>
  <w:style w:type="paragraph" w:styleId="Ttulo1">
    <w:name w:val="heading 1"/>
    <w:basedOn w:val="Normal"/>
    <w:next w:val="Normal"/>
    <w:uiPriority w:val="9"/>
    <w:qFormat/>
    <w:rsid w:val="00326B2E"/>
    <w:pPr>
      <w:keepNext/>
      <w:keepLines/>
      <w:numPr>
        <w:numId w:val="13"/>
      </w:numPr>
      <w:spacing w:before="360" w:after="12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uiPriority w:val="9"/>
    <w:qFormat/>
    <w:rsid w:val="00326B2E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uiPriority w:val="9"/>
    <w:qFormat/>
    <w:rsid w:val="00326B2E"/>
    <w:pPr>
      <w:numPr>
        <w:ilvl w:val="2"/>
      </w:numPr>
      <w:outlineLvl w:val="2"/>
    </w:pPr>
    <w:rPr>
      <w:szCs w:val="28"/>
    </w:rPr>
  </w:style>
  <w:style w:type="paragraph" w:styleId="Ttulo4">
    <w:name w:val="heading 4"/>
    <w:basedOn w:val="Ttulo3"/>
    <w:next w:val="Normal"/>
    <w:uiPriority w:val="88"/>
    <w:unhideWhenUsed/>
    <w:rsid w:val="00326B2E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uiPriority w:val="88"/>
    <w:unhideWhenUsed/>
    <w:rsid w:val="00326B2E"/>
    <w:pPr>
      <w:numPr>
        <w:ilvl w:val="4"/>
      </w:numPr>
      <w:outlineLvl w:val="4"/>
    </w:pPr>
    <w:rPr>
      <w:szCs w:val="22"/>
    </w:rPr>
  </w:style>
  <w:style w:type="paragraph" w:styleId="Ttulo6">
    <w:name w:val="heading 6"/>
    <w:basedOn w:val="Ttulo5"/>
    <w:next w:val="Normal"/>
    <w:uiPriority w:val="88"/>
    <w:unhideWhenUsed/>
    <w:rsid w:val="002E5AB8"/>
    <w:pPr>
      <w:numPr>
        <w:ilvl w:val="5"/>
      </w:numPr>
      <w:outlineLvl w:val="5"/>
    </w:pPr>
    <w:rPr>
      <w:szCs w:val="20"/>
    </w:rPr>
  </w:style>
  <w:style w:type="paragraph" w:styleId="Ttulo7">
    <w:name w:val="heading 7"/>
    <w:basedOn w:val="Ttulo6"/>
    <w:next w:val="Normal"/>
    <w:uiPriority w:val="88"/>
    <w:unhideWhenUsed/>
    <w:rsid w:val="002E5AB8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uiPriority w:val="88"/>
    <w:unhideWhenUsed/>
    <w:rsid w:val="00326B2E"/>
    <w:pPr>
      <w:numPr>
        <w:ilvl w:val="7"/>
      </w:numPr>
      <w:outlineLvl w:val="7"/>
    </w:pPr>
    <w:rPr>
      <w:szCs w:val="21"/>
    </w:rPr>
  </w:style>
  <w:style w:type="paragraph" w:styleId="Ttulo9">
    <w:name w:val="heading 9"/>
    <w:basedOn w:val="Ttulo8"/>
    <w:next w:val="Normal"/>
    <w:uiPriority w:val="88"/>
    <w:unhideWhenUsed/>
    <w:rsid w:val="00326B2E"/>
    <w:pPr>
      <w:numPr>
        <w:ilvl w:val="8"/>
      </w:num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5A356A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uiPriority w:val="99"/>
    <w:rsid w:val="006C5427"/>
    <w:pPr>
      <w:ind w:firstLine="0"/>
    </w:pPr>
  </w:style>
  <w:style w:type="paragraph" w:styleId="Cabealho">
    <w:name w:val="header"/>
    <w:basedOn w:val="Normal"/>
    <w:uiPriority w:val="99"/>
    <w:rsid w:val="006C5427"/>
    <w:pPr>
      <w:ind w:firstLine="0"/>
    </w:pPr>
  </w:style>
  <w:style w:type="character" w:styleId="Refdecomentrio">
    <w:name w:val="annotation reference"/>
    <w:basedOn w:val="Fontepargpadro"/>
    <w:uiPriority w:val="99"/>
    <w:semiHidden/>
    <w:locked/>
    <w:rsid w:val="00F00678"/>
    <w:rPr>
      <w:sz w:val="16"/>
      <w:szCs w:val="16"/>
    </w:rPr>
  </w:style>
  <w:style w:type="paragraph" w:customStyle="1" w:styleId="Listagem">
    <w:name w:val="Listagem"/>
    <w:basedOn w:val="Normal"/>
    <w:qFormat/>
    <w:rsid w:val="00687D1F"/>
    <w:pPr>
      <w:ind w:firstLine="0"/>
    </w:pPr>
    <w:rPr>
      <w:rFonts w:ascii="Courier New" w:hAnsi="Courier New"/>
      <w:noProof/>
      <w:sz w:val="20"/>
      <w:lang w:val="en-US"/>
    </w:rPr>
  </w:style>
  <w:style w:type="paragraph" w:styleId="Textodenotaderodap">
    <w:name w:val="footnote text"/>
    <w:basedOn w:val="Normal"/>
    <w:uiPriority w:val="49"/>
    <w:qFormat/>
    <w:rsid w:val="00647DB9"/>
    <w:pPr>
      <w:ind w:firstLine="0"/>
    </w:pPr>
    <w:rPr>
      <w:sz w:val="20"/>
      <w:szCs w:val="20"/>
    </w:rPr>
  </w:style>
  <w:style w:type="character" w:styleId="Refdenotaderodap">
    <w:name w:val="footnote reference"/>
    <w:basedOn w:val="Fontepargpadro"/>
    <w:uiPriority w:val="99"/>
    <w:rsid w:val="00800208"/>
    <w:rPr>
      <w:vertAlign w:val="superscript"/>
    </w:rPr>
  </w:style>
  <w:style w:type="character" w:styleId="Hyperlink">
    <w:name w:val="Hyperlink"/>
    <w:basedOn w:val="Fontepargpadro"/>
    <w:uiPriority w:val="99"/>
    <w:semiHidden/>
    <w:rsid w:val="000A1EB0"/>
    <w:rPr>
      <w:noProof/>
      <w:color w:val="0000FF" w:themeColor="hyperlink"/>
      <w:u w:val="none"/>
      <w:lang w:val="en-US"/>
    </w:rPr>
  </w:style>
  <w:style w:type="paragraph" w:styleId="PargrafodaLista">
    <w:name w:val="List Paragraph"/>
    <w:uiPriority w:val="34"/>
    <w:qFormat/>
    <w:rsid w:val="00D741B0"/>
    <w:pPr>
      <w:numPr>
        <w:numId w:val="11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0F4152"/>
    <w:pPr>
      <w:ind w:firstLine="0"/>
    </w:pPr>
  </w:style>
  <w:style w:type="paragraph" w:customStyle="1" w:styleId="RefBib">
    <w:name w:val="RefBib"/>
    <w:basedOn w:val="Normal"/>
    <w:qFormat/>
    <w:rsid w:val="000065FF"/>
    <w:pPr>
      <w:spacing w:before="240" w:after="240"/>
      <w:ind w:firstLine="0"/>
      <w:jc w:val="left"/>
    </w:pPr>
    <w:rPr>
      <w:noProof/>
      <w:color w:val="000000"/>
    </w:rPr>
  </w:style>
  <w:style w:type="paragraph" w:styleId="Legenda">
    <w:name w:val="caption"/>
    <w:basedOn w:val="Normal"/>
    <w:next w:val="Normal"/>
    <w:uiPriority w:val="35"/>
    <w:semiHidden/>
    <w:qFormat/>
    <w:rsid w:val="003B0B27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character" w:customStyle="1" w:styleId="RefBibTit">
    <w:name w:val="RefBibTit"/>
    <w:basedOn w:val="Fontepargpadro"/>
    <w:uiPriority w:val="1"/>
    <w:qFormat/>
    <w:rsid w:val="000065FF"/>
    <w:rPr>
      <w:b/>
      <w:noProof/>
      <w:lang w:val="pt-BR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uiPriority w:val="99"/>
    <w:semiHidden/>
    <w:locked/>
    <w:rsid w:val="0091466B"/>
  </w:style>
  <w:style w:type="paragraph" w:customStyle="1" w:styleId="Bloco">
    <w:name w:val="Bloco"/>
    <w:basedOn w:val="Normal"/>
    <w:qFormat/>
    <w:rsid w:val="005C2FF4"/>
    <w:pPr>
      <w:spacing w:before="240" w:after="240"/>
      <w:ind w:left="2268" w:firstLine="0"/>
      <w:contextualSpacing/>
    </w:pPr>
    <w:rPr>
      <w:sz w:val="20"/>
    </w:rPr>
  </w:style>
  <w:style w:type="paragraph" w:customStyle="1" w:styleId="Legendainferior">
    <w:name w:val="Legenda inferior"/>
    <w:basedOn w:val="Normal"/>
    <w:uiPriority w:val="35"/>
    <w:semiHidden/>
    <w:qFormat/>
    <w:rsid w:val="00AC2D20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customStyle="1" w:styleId="E-mailsrodap">
    <w:name w:val="E-mails rodapé"/>
    <w:basedOn w:val="Normal"/>
    <w:qFormat/>
    <w:rsid w:val="005C2FF4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5C2FF4"/>
    <w:pPr>
      <w:spacing w:before="240" w:after="240"/>
      <w:ind w:firstLine="0"/>
      <w:jc w:val="center"/>
    </w:pPr>
  </w:style>
  <w:style w:type="paragraph" w:styleId="Data">
    <w:name w:val="Date"/>
    <w:basedOn w:val="Normal"/>
    <w:next w:val="Normal"/>
    <w:uiPriority w:val="99"/>
    <w:semiHidden/>
    <w:locked/>
    <w:rsid w:val="00584847"/>
  </w:style>
  <w:style w:type="paragraph" w:styleId="Primeirorecuodecorpodetexto">
    <w:name w:val="Body Text First Indent"/>
    <w:basedOn w:val="Corpodetexto"/>
    <w:uiPriority w:val="99"/>
    <w:semiHidden/>
    <w:locked/>
    <w:rsid w:val="00793FD5"/>
    <w:pPr>
      <w:ind w:firstLine="284"/>
    </w:pPr>
  </w:style>
  <w:style w:type="paragraph" w:customStyle="1" w:styleId="Faculdadeedata">
    <w:name w:val="Faculdade e data"/>
    <w:basedOn w:val="Normal"/>
    <w:qFormat/>
    <w:rsid w:val="00AC2D20"/>
    <w:pPr>
      <w:ind w:firstLine="0"/>
      <w:jc w:val="center"/>
    </w:pPr>
  </w:style>
  <w:style w:type="paragraph" w:styleId="Recuodecorpodetexto2">
    <w:name w:val="Body Text Indent 2"/>
    <w:basedOn w:val="Normal"/>
    <w:uiPriority w:val="99"/>
    <w:semiHidden/>
    <w:locked/>
    <w:rsid w:val="00584847"/>
    <w:pPr>
      <w:spacing w:after="120" w:line="480" w:lineRule="auto"/>
      <w:ind w:left="283"/>
    </w:pPr>
  </w:style>
  <w:style w:type="character" w:customStyle="1" w:styleId="Estrangeiro">
    <w:name w:val="Estrangeiro"/>
    <w:basedOn w:val="Fontepargpadro"/>
    <w:uiPriority w:val="1"/>
    <w:qFormat/>
    <w:rsid w:val="003567D4"/>
    <w:rPr>
      <w:i/>
      <w:noProof/>
      <w:lang w:val="en-US"/>
    </w:rPr>
  </w:style>
  <w:style w:type="paragraph" w:styleId="Recuodecorpodetexto">
    <w:name w:val="Body Text Indent"/>
    <w:basedOn w:val="Normal"/>
    <w:uiPriority w:val="99"/>
    <w:semiHidden/>
    <w:locked/>
    <w:rsid w:val="00793FD5"/>
    <w:pPr>
      <w:spacing w:after="120"/>
      <w:ind w:left="283"/>
    </w:pPr>
  </w:style>
  <w:style w:type="paragraph" w:styleId="Recuodecorpodetexto3">
    <w:name w:val="Body Text Indent 3"/>
    <w:basedOn w:val="Normal"/>
    <w:uiPriority w:val="99"/>
    <w:semiHidden/>
    <w:locked/>
    <w:rsid w:val="00584847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uiPriority w:val="99"/>
    <w:semiHidden/>
    <w:locked/>
    <w:rsid w:val="00793FD5"/>
    <w:pPr>
      <w:spacing w:after="0"/>
      <w:ind w:left="284" w:firstLine="284"/>
    </w:pPr>
  </w:style>
  <w:style w:type="paragraph" w:styleId="Recuonormal">
    <w:name w:val="Normal Indent"/>
    <w:basedOn w:val="Normal"/>
    <w:uiPriority w:val="99"/>
    <w:semiHidden/>
    <w:locked/>
    <w:rsid w:val="00793FD5"/>
    <w:pPr>
      <w:ind w:left="567"/>
    </w:pPr>
  </w:style>
  <w:style w:type="paragraph" w:styleId="Numerada">
    <w:name w:val="List Number"/>
    <w:basedOn w:val="Normal"/>
    <w:uiPriority w:val="99"/>
    <w:semiHidden/>
    <w:locked/>
    <w:rsid w:val="00793FD5"/>
    <w:pPr>
      <w:numPr>
        <w:numId w:val="6"/>
      </w:numPr>
      <w:tabs>
        <w:tab w:val="clear" w:pos="360"/>
        <w:tab w:val="left" w:pos="284"/>
      </w:tabs>
      <w:ind w:left="284" w:hanging="284"/>
      <w:contextualSpacing/>
    </w:pPr>
  </w:style>
  <w:style w:type="paragraph" w:styleId="Numerada2">
    <w:name w:val="List Number 2"/>
    <w:basedOn w:val="Normal"/>
    <w:uiPriority w:val="99"/>
    <w:semiHidden/>
    <w:locked/>
    <w:rsid w:val="00793FD5"/>
    <w:pPr>
      <w:numPr>
        <w:numId w:val="7"/>
      </w:numPr>
      <w:tabs>
        <w:tab w:val="clear" w:pos="643"/>
        <w:tab w:val="left" w:pos="567"/>
      </w:tabs>
      <w:ind w:left="568" w:hanging="284"/>
      <w:contextualSpacing/>
    </w:pPr>
  </w:style>
  <w:style w:type="paragraph" w:styleId="Numerada3">
    <w:name w:val="List Number 3"/>
    <w:basedOn w:val="Normal"/>
    <w:uiPriority w:val="99"/>
    <w:semiHidden/>
    <w:locked/>
    <w:rsid w:val="00793FD5"/>
    <w:pPr>
      <w:numPr>
        <w:numId w:val="8"/>
      </w:numPr>
      <w:tabs>
        <w:tab w:val="clear" w:pos="926"/>
        <w:tab w:val="left" w:pos="851"/>
      </w:tabs>
      <w:ind w:left="851" w:hanging="284"/>
      <w:contextualSpacing/>
    </w:pPr>
  </w:style>
  <w:style w:type="paragraph" w:styleId="Numerada4">
    <w:name w:val="List Number 4"/>
    <w:basedOn w:val="Normal"/>
    <w:uiPriority w:val="99"/>
    <w:semiHidden/>
    <w:locked/>
    <w:rsid w:val="00793FD5"/>
    <w:pPr>
      <w:numPr>
        <w:numId w:val="9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locked/>
    <w:rsid w:val="00793FD5"/>
    <w:pPr>
      <w:numPr>
        <w:numId w:val="10"/>
      </w:numPr>
      <w:tabs>
        <w:tab w:val="clear" w:pos="1492"/>
        <w:tab w:val="left" w:pos="1418"/>
      </w:tabs>
      <w:ind w:left="1418" w:hanging="284"/>
      <w:contextualSpacing/>
    </w:pPr>
  </w:style>
  <w:style w:type="character" w:customStyle="1" w:styleId="Destaque">
    <w:name w:val="Destaque"/>
    <w:basedOn w:val="Fontepargpadro"/>
    <w:uiPriority w:val="1"/>
    <w:qFormat/>
    <w:rsid w:val="00346950"/>
    <w:rPr>
      <w:b/>
    </w:rPr>
  </w:style>
  <w:style w:type="numbering" w:styleId="1ai">
    <w:name w:val="Outline List 1"/>
    <w:basedOn w:val="Semlista"/>
    <w:uiPriority w:val="99"/>
    <w:semiHidden/>
    <w:unhideWhenUsed/>
    <w:locked/>
    <w:rsid w:val="00793FD5"/>
    <w:pPr>
      <w:numPr>
        <w:numId w:val="12"/>
      </w:numPr>
    </w:pPr>
  </w:style>
  <w:style w:type="character" w:customStyle="1" w:styleId="Cdigo">
    <w:name w:val="Código"/>
    <w:basedOn w:val="Fontepargpadro"/>
    <w:uiPriority w:val="1"/>
    <w:qFormat/>
    <w:rsid w:val="003567D4"/>
    <w:rPr>
      <w:rFonts w:ascii="Courier New" w:hAnsi="Courier New"/>
      <w:noProof/>
      <w:sz w:val="20"/>
      <w:lang w:val="en-US"/>
    </w:rPr>
  </w:style>
  <w:style w:type="paragraph" w:customStyle="1" w:styleId="Resumo">
    <w:name w:val="Resumo"/>
    <w:basedOn w:val="Normal"/>
    <w:qFormat/>
    <w:rsid w:val="005C2FF4"/>
    <w:pPr>
      <w:spacing w:before="240"/>
      <w:ind w:firstLine="0"/>
      <w:contextualSpacing/>
    </w:pPr>
  </w:style>
  <w:style w:type="numbering" w:styleId="111111">
    <w:name w:val="Outline List 2"/>
    <w:basedOn w:val="Semlista"/>
    <w:uiPriority w:val="99"/>
    <w:semiHidden/>
    <w:unhideWhenUsed/>
    <w:rsid w:val="00326B2E"/>
    <w:pPr>
      <w:numPr>
        <w:numId w:val="19"/>
      </w:numPr>
    </w:pPr>
  </w:style>
  <w:style w:type="paragraph" w:styleId="Remissivo1">
    <w:name w:val="index 1"/>
    <w:basedOn w:val="Normal"/>
    <w:next w:val="Normal"/>
    <w:autoRedefine/>
    <w:uiPriority w:val="99"/>
    <w:semiHidden/>
    <w:locked/>
    <w:rsid w:val="00793FD5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locked/>
    <w:rsid w:val="00793FD5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locked/>
    <w:rsid w:val="00793FD5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locked/>
    <w:rsid w:val="00793FD5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locked/>
    <w:rsid w:val="00793FD5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locked/>
    <w:rsid w:val="00793FD5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locked/>
    <w:rsid w:val="00793FD5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locked/>
    <w:rsid w:val="00793FD5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locked/>
    <w:rsid w:val="00793FD5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locked/>
    <w:rsid w:val="00793FD5"/>
    <w:pPr>
      <w:spacing w:after="100"/>
      <w:ind w:left="284"/>
    </w:pPr>
  </w:style>
  <w:style w:type="paragraph" w:styleId="Sumrio3">
    <w:name w:val="toc 3"/>
    <w:basedOn w:val="Sumrio2"/>
    <w:next w:val="Normal"/>
    <w:autoRedefine/>
    <w:uiPriority w:val="39"/>
    <w:semiHidden/>
    <w:locked/>
    <w:rsid w:val="00793FD5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locked/>
    <w:rsid w:val="00793FD5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locked/>
    <w:rsid w:val="00793FD5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locked/>
    <w:rsid w:val="00793FD5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locked/>
    <w:rsid w:val="00793FD5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locked/>
    <w:rsid w:val="00793FD5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locked/>
    <w:rsid w:val="00793FD5"/>
    <w:pPr>
      <w:ind w:left="2268"/>
    </w:pPr>
  </w:style>
  <w:style w:type="paragraph" w:styleId="Sumrio1">
    <w:name w:val="toc 1"/>
    <w:basedOn w:val="Normal"/>
    <w:next w:val="Normal"/>
    <w:autoRedefine/>
    <w:uiPriority w:val="39"/>
    <w:semiHidden/>
    <w:locked/>
    <w:rsid w:val="00793FD5"/>
    <w:pPr>
      <w:spacing w:after="120"/>
    </w:pPr>
  </w:style>
  <w:style w:type="character" w:styleId="HiperlinkVisitado">
    <w:name w:val="FollowedHyperlink"/>
    <w:basedOn w:val="Hyperlink"/>
    <w:uiPriority w:val="99"/>
    <w:semiHidden/>
    <w:rsid w:val="000A1EB0"/>
    <w:rPr>
      <w:noProof/>
      <w:color w:val="0000FF"/>
      <w:u w:val="none"/>
      <w:lang w:val="en-US"/>
    </w:rPr>
  </w:style>
  <w:style w:type="paragraph" w:styleId="Commarcadores">
    <w:name w:val="List Bullet"/>
    <w:basedOn w:val="Normal"/>
    <w:uiPriority w:val="99"/>
    <w:semiHidden/>
    <w:locked/>
    <w:rsid w:val="0091466B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locked/>
    <w:rsid w:val="0091466B"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locked/>
    <w:rsid w:val="0091466B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locked/>
    <w:rsid w:val="0091466B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locked/>
    <w:rsid w:val="0091466B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uiPriority w:val="99"/>
    <w:semiHidden/>
    <w:locked/>
    <w:rsid w:val="0091466B"/>
    <w:pPr>
      <w:spacing w:line="480" w:lineRule="auto"/>
    </w:pPr>
  </w:style>
  <w:style w:type="paragraph" w:styleId="Corpodetexto3">
    <w:name w:val="Body Text 3"/>
    <w:basedOn w:val="Normal"/>
    <w:uiPriority w:val="99"/>
    <w:semiHidden/>
    <w:locked/>
    <w:rsid w:val="0091466B"/>
    <w:rPr>
      <w:sz w:val="20"/>
      <w:szCs w:val="16"/>
    </w:rPr>
  </w:style>
  <w:style w:type="paragraph" w:styleId="Lista">
    <w:name w:val="List"/>
    <w:basedOn w:val="Normal"/>
    <w:uiPriority w:val="99"/>
    <w:semiHidden/>
    <w:locked/>
    <w:rsid w:val="0058484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locked/>
    <w:rsid w:val="0058484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locked/>
    <w:rsid w:val="0058484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locked/>
    <w:rsid w:val="0058484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locked/>
    <w:rsid w:val="0058484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locked/>
    <w:rsid w:val="0058484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locked/>
    <w:rsid w:val="0058484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locked/>
    <w:rsid w:val="0058484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locked/>
    <w:rsid w:val="0058484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locked/>
    <w:rsid w:val="00584847"/>
    <w:pPr>
      <w:spacing w:after="120"/>
      <w:ind w:left="1415"/>
      <w:contextualSpacing/>
    </w:pPr>
  </w:style>
  <w:style w:type="paragraph" w:styleId="Subttulo">
    <w:name w:val="Subtitle"/>
    <w:basedOn w:val="Normal"/>
    <w:next w:val="Normal"/>
    <w:uiPriority w:val="11"/>
    <w:semiHidden/>
    <w:locked/>
    <w:rsid w:val="00584847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ps-textual">
    <w:name w:val="Título pós-textual"/>
    <w:basedOn w:val="Ttulo1"/>
    <w:qFormat/>
    <w:rsid w:val="005F4CDE"/>
    <w:pPr>
      <w:numPr>
        <w:numId w:val="0"/>
      </w:numPr>
    </w:pPr>
  </w:style>
  <w:style w:type="paragraph" w:customStyle="1" w:styleId="Apndice-Ttulo1">
    <w:name w:val="Apêndice - Título 1"/>
    <w:basedOn w:val="Ttulo1"/>
    <w:next w:val="Normal"/>
    <w:uiPriority w:val="89"/>
    <w:qFormat/>
    <w:rsid w:val="00993DE7"/>
    <w:pPr>
      <w:numPr>
        <w:numId w:val="15"/>
      </w:numPr>
    </w:pPr>
  </w:style>
  <w:style w:type="numbering" w:customStyle="1" w:styleId="ApndiceA1A11">
    <w:name w:val="Apêndice / A.1 / A.1.1"/>
    <w:basedOn w:val="111111"/>
    <w:uiPriority w:val="99"/>
    <w:rsid w:val="00E61FF1"/>
    <w:pPr>
      <w:numPr>
        <w:numId w:val="20"/>
      </w:numPr>
    </w:pPr>
  </w:style>
  <w:style w:type="paragraph" w:customStyle="1" w:styleId="Apndice-Ttulo2">
    <w:name w:val="Apêndice - Título 2"/>
    <w:basedOn w:val="Ttulo2"/>
    <w:next w:val="Normal"/>
    <w:uiPriority w:val="89"/>
    <w:qFormat/>
    <w:rsid w:val="00BC723C"/>
    <w:pPr>
      <w:numPr>
        <w:numId w:val="15"/>
      </w:numPr>
      <w:ind w:left="0"/>
    </w:pPr>
  </w:style>
  <w:style w:type="paragraph" w:customStyle="1" w:styleId="Apndice-Ttulo3">
    <w:name w:val="Apêndice - Título 3"/>
    <w:basedOn w:val="Ttulo3"/>
    <w:next w:val="Normal"/>
    <w:uiPriority w:val="89"/>
    <w:unhideWhenUsed/>
    <w:rsid w:val="002E5AB8"/>
    <w:pPr>
      <w:numPr>
        <w:numId w:val="15"/>
      </w:numPr>
      <w:ind w:left="0"/>
    </w:pPr>
  </w:style>
  <w:style w:type="paragraph" w:customStyle="1" w:styleId="Interiordatabelajustificado">
    <w:name w:val="Interior da tabela justificado"/>
    <w:basedOn w:val="Normal"/>
    <w:semiHidden/>
    <w:qFormat/>
    <w:rsid w:val="007E1EB1"/>
    <w:pPr>
      <w:keepLines/>
      <w:ind w:firstLine="0"/>
    </w:pPr>
  </w:style>
  <w:style w:type="paragraph" w:customStyle="1" w:styleId="Ttulodatabelajustificado">
    <w:name w:val="Título da tabela justificado"/>
    <w:basedOn w:val="Normal"/>
    <w:qFormat/>
    <w:rsid w:val="007E1EB1"/>
    <w:pPr>
      <w:keepLines/>
      <w:ind w:firstLine="0"/>
    </w:pPr>
    <w:rPr>
      <w:b/>
    </w:rPr>
  </w:style>
  <w:style w:type="paragraph" w:customStyle="1" w:styleId="Interiordatabelacentralizado">
    <w:name w:val="Interior da tabela centralizado"/>
    <w:basedOn w:val="Interiordatabelajustificado"/>
    <w:semiHidden/>
    <w:qFormat/>
    <w:rsid w:val="007E1EB1"/>
    <w:pPr>
      <w:jc w:val="center"/>
    </w:pPr>
  </w:style>
  <w:style w:type="paragraph" w:customStyle="1" w:styleId="Apndice-Ttulo4">
    <w:name w:val="Apêndice - Título 4"/>
    <w:basedOn w:val="Ttulo4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5">
    <w:name w:val="Apêndice - Título 5"/>
    <w:basedOn w:val="Ttulo5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6">
    <w:name w:val="Apêndice - Título 6"/>
    <w:basedOn w:val="Ttulo6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7">
    <w:name w:val="Apêndice - Título 7"/>
    <w:basedOn w:val="Ttulo7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8">
    <w:name w:val="Apêndice - Título 8"/>
    <w:basedOn w:val="Ttulo8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9">
    <w:name w:val="Apêndice - Título 9"/>
    <w:basedOn w:val="Ttulo9"/>
    <w:next w:val="Normal"/>
    <w:uiPriority w:val="89"/>
    <w:unhideWhenUsed/>
    <w:rsid w:val="00BC723C"/>
    <w:pPr>
      <w:numPr>
        <w:numId w:val="15"/>
      </w:numPr>
    </w:pPr>
  </w:style>
  <w:style w:type="paragraph" w:customStyle="1" w:styleId="Anexo-Ttulo2">
    <w:name w:val="Anexo - Título 2"/>
    <w:basedOn w:val="Ttulo2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1">
    <w:name w:val="Anexo - Título 1"/>
    <w:basedOn w:val="Ttulo1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3">
    <w:name w:val="Anexo - Título 3"/>
    <w:basedOn w:val="Ttulo3"/>
    <w:next w:val="Normal"/>
    <w:uiPriority w:val="90"/>
    <w:unhideWhenUsed/>
    <w:rsid w:val="00E61FF1"/>
    <w:pPr>
      <w:numPr>
        <w:numId w:val="16"/>
      </w:numPr>
    </w:pPr>
  </w:style>
  <w:style w:type="numbering" w:customStyle="1" w:styleId="AnexoAA1A11">
    <w:name w:val="Anexo A / A.1 / A.1.1"/>
    <w:uiPriority w:val="99"/>
    <w:rsid w:val="00E61FF1"/>
    <w:pPr>
      <w:numPr>
        <w:numId w:val="16"/>
      </w:numPr>
    </w:pPr>
  </w:style>
  <w:style w:type="paragraph" w:customStyle="1" w:styleId="Anexo-Ttulo4">
    <w:name w:val="Anexo - Título 4"/>
    <w:basedOn w:val="Ttulo4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5">
    <w:name w:val="Anexo - Título 5"/>
    <w:basedOn w:val="Ttulo5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6">
    <w:name w:val="Anexo - Título 6"/>
    <w:basedOn w:val="Ttulo6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7">
    <w:name w:val="Anexo - Título 7"/>
    <w:basedOn w:val="Ttulo7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8">
    <w:name w:val="Anexo - Título 8"/>
    <w:basedOn w:val="Ttulo8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9">
    <w:name w:val="Anexo - Título 9"/>
    <w:basedOn w:val="Ttulo9"/>
    <w:next w:val="Normal"/>
    <w:uiPriority w:val="99"/>
    <w:unhideWhenUsed/>
    <w:rsid w:val="00E61FF1"/>
    <w:pPr>
      <w:numPr>
        <w:numId w:val="16"/>
      </w:numPr>
    </w:pPr>
  </w:style>
  <w:style w:type="paragraph" w:customStyle="1" w:styleId="Interiordatabeladireita">
    <w:name w:val="Interior da tabela direita"/>
    <w:basedOn w:val="Interiordatabelajustificado"/>
    <w:semiHidden/>
    <w:qFormat/>
    <w:rsid w:val="007E1EB1"/>
    <w:pPr>
      <w:jc w:val="right"/>
    </w:pPr>
    <w:rPr>
      <w:szCs w:val="20"/>
    </w:rPr>
  </w:style>
  <w:style w:type="paragraph" w:customStyle="1" w:styleId="Ttulodatabeladireita">
    <w:name w:val="Título da tabela direita"/>
    <w:basedOn w:val="Ttulodatabelajustificado"/>
    <w:qFormat/>
    <w:rsid w:val="007E1EB1"/>
    <w:pPr>
      <w:jc w:val="right"/>
    </w:pPr>
    <w:rPr>
      <w:bCs/>
      <w:szCs w:val="20"/>
    </w:rPr>
  </w:style>
  <w:style w:type="paragraph" w:customStyle="1" w:styleId="Ttulodatabelacentralizado">
    <w:name w:val="Título da tabela centralizado"/>
    <w:basedOn w:val="Ttulodatabelajustificado"/>
    <w:qFormat/>
    <w:rsid w:val="007E1EB1"/>
    <w:pPr>
      <w:jc w:val="center"/>
    </w:pPr>
  </w:style>
  <w:style w:type="paragraph" w:customStyle="1" w:styleId="Interiordatabelaesquerda">
    <w:name w:val="Interior da tabela esquerda"/>
    <w:basedOn w:val="Interiordatabelajustificado"/>
    <w:semiHidden/>
    <w:qFormat/>
    <w:rsid w:val="007E1EB1"/>
    <w:pPr>
      <w:jc w:val="left"/>
    </w:pPr>
  </w:style>
  <w:style w:type="paragraph" w:customStyle="1" w:styleId="Ttulodatabelaesquerda">
    <w:name w:val="Título da tabela esquerda"/>
    <w:basedOn w:val="Ttulodatabelajustificado"/>
    <w:qFormat/>
    <w:rsid w:val="007E1EB1"/>
  </w:style>
  <w:style w:type="character" w:styleId="MenoPendente">
    <w:name w:val="Unresolved Mention"/>
    <w:basedOn w:val="Fontepargpadro"/>
    <w:uiPriority w:val="99"/>
    <w:semiHidden/>
    <w:locked/>
    <w:rsid w:val="00DA61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locked/>
    <w:rsid w:val="000718A0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3fZbqC3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example.com" TargetMode="External"/><Relationship Id="rId17" Type="http://schemas.openxmlformats.org/officeDocument/2006/relationships/hyperlink" Target="https://bit.ly/3m1j3L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m5rea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ython/cpyth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it.ly/2VUjfC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bit.ly/3CMjKij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ctor\Impacta\OPE\Relat&#243;rio%20OPE2%20ADS_SI%202020-2%20-%20form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Bra17</b:Tag>
    <b:SourceType>InternetSite</b:SourceType>
    <b:Guid>{2C5CB4CA-BFFD-415B-9F07-7BB565943679}</b:Guid>
    <b:Author>
      <b:Author>
        <b:Corporate>Brasil, Ministério da Ciência, Tecnologia, Inovações e Comunicações</b:Corporate>
      </b:Author>
    </b:Author>
    <b:Title>Inventário de Ativos de Informação</b:Title>
    <b:Year>2017</b:Year>
    <b:URL>https://antigo.mctic.gov.br/mctic/export/sites/institucional/legislacao/Arquivos/Anexo_Port_MCTIC_6555_2017_CSIC_Norm_Compl_02_2017.pdf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0HpJbNTZ84SXBIsga95E4ln4w==">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</go:docsCustomData>
</go:gDocsCustomXmlDataStorage>
</file>

<file path=customXml/itemProps1.xml><?xml version="1.0" encoding="utf-8"?>
<ds:datastoreItem xmlns:ds="http://schemas.openxmlformats.org/officeDocument/2006/customXml" ds:itemID="{02D6B9D1-A0FB-4E73-B893-90AF36FAC5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E:\Victor\Impacta\OPE\Relatório OPE2 ADS_SI 2020-2 - formato.dotx</Template>
  <TotalTime>4896</TotalTime>
  <Pages>9</Pages>
  <Words>2746</Words>
  <Characters>14833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Primeiro Autor;Segunda Autora;Terceiro Autor;Quarta Autora;Quinto Autor;Orientador(a)</dc:creator>
  <cp:lastModifiedBy>Microsoft Office User</cp:lastModifiedBy>
  <cp:revision>73</cp:revision>
  <dcterms:created xsi:type="dcterms:W3CDTF">2020-11-14T02:20:00Z</dcterms:created>
  <dcterms:modified xsi:type="dcterms:W3CDTF">2021-08-14T22:28:00Z</dcterms:modified>
</cp:coreProperties>
</file>